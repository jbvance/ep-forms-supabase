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 xml:space="preserve">(1)  you die or revoke the power of </w:t>
      </w:r>
      <w:proofErr w:type="gramStart"/>
      <w:r>
        <w:t>attorney;</w:t>
      </w:r>
      <w:proofErr w:type="gramEnd"/>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w:t>
      </w:r>
      <w:proofErr w:type="spellStart"/>
      <w:r w:rsidR="00B158EA">
        <w:rPr>
          <w:b/>
          <w:bCs/>
        </w:rPr>
        <w:t>clientName</w:t>
      </w:r>
      <w:proofErr w:type="spellEnd"/>
      <w:r w:rsidR="00B158EA">
        <w:rPr>
          <w:b/>
          <w:bCs/>
        </w:rPr>
        <w:t>}</w:t>
      </w:r>
      <w:r w:rsidR="001A67EF">
        <w:rPr>
          <w:b/>
          <w:bCs/>
        </w:rPr>
        <w:t xml:space="preserve">, </w:t>
      </w:r>
      <w:r w:rsidR="00B158EA">
        <w:rPr>
          <w:b/>
          <w:bCs/>
        </w:rPr>
        <w:t>{</w:t>
      </w:r>
      <w:proofErr w:type="spellStart"/>
      <w:r w:rsidR="00B158EA">
        <w:rPr>
          <w:b/>
          <w:bCs/>
        </w:rPr>
        <w:t>clientAddress</w:t>
      </w:r>
      <w:proofErr w:type="spellEnd"/>
      <w:r w:rsidR="00B158EA">
        <w:rPr>
          <w:b/>
          <w:bCs/>
        </w:rPr>
        <w:t>}</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w:t>
      </w:r>
      <w:proofErr w:type="spellStart"/>
      <w:r w:rsidR="006341F6" w:rsidRPr="004C17BF">
        <w:t>dpoaP</w:t>
      </w:r>
      <w:r w:rsidRPr="004C17BF">
        <w:t>rimaryAgentName</w:t>
      </w:r>
      <w:proofErr w:type="spellEnd"/>
      <w:r w:rsidRPr="004C17BF">
        <w:t>}</w:t>
      </w:r>
      <w:r w:rsidR="00451131">
        <w:t xml:space="preserve">, </w:t>
      </w:r>
      <w:r w:rsidRPr="004C17BF">
        <w:t>{</w:t>
      </w:r>
      <w:proofErr w:type="spellStart"/>
      <w:r w:rsidR="006341F6" w:rsidRPr="004C17BF">
        <w:t>dpoaP</w:t>
      </w:r>
      <w:r w:rsidRPr="004C17BF">
        <w:t>rimaryAgentAddress</w:t>
      </w:r>
      <w:proofErr w:type="spellEnd"/>
      <w:r w:rsidRPr="004C17BF">
        <w:t>}</w:t>
      </w:r>
      <w:r w:rsidR="005426CC" w:rsidRPr="00524971">
        <w:t>,</w:t>
      </w:r>
      <w:r w:rsidR="005426CC">
        <w:t xml:space="preserve"> as my agent to act for me in any lawful way with respect to </w:t>
      </w:r>
      <w:proofErr w:type="gramStart"/>
      <w:r w:rsidR="005426CC">
        <w:t>all of</w:t>
      </w:r>
      <w:proofErr w:type="gramEnd"/>
      <w:r w:rsidR="005426CC">
        <w:t xml:space="preserve">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 xml:space="preserve">Real property </w:t>
      </w:r>
      <w:proofErr w:type="gramStart"/>
      <w:r>
        <w:t>transactions;</w:t>
      </w:r>
      <w:proofErr w:type="gramEnd"/>
    </w:p>
    <w:p w14:paraId="1D42AA63" w14:textId="77777777" w:rsidR="006C5376" w:rsidRDefault="005426CC">
      <w:pPr>
        <w:pStyle w:val="TextHeading3"/>
        <w:tabs>
          <w:tab w:val="left" w:pos="1620"/>
          <w:tab w:val="left" w:pos="2160"/>
        </w:tabs>
        <w:ind w:left="1620" w:hanging="900"/>
      </w:pPr>
      <w:r>
        <w:rPr>
          <w:u w:val="single"/>
        </w:rPr>
        <w:tab/>
      </w:r>
      <w:r>
        <w:t>(B)</w:t>
      </w:r>
      <w:r>
        <w:tab/>
        <w:t xml:space="preserve">Tangible personal property </w:t>
      </w:r>
      <w:proofErr w:type="gramStart"/>
      <w:r>
        <w:t>transactions;</w:t>
      </w:r>
      <w:proofErr w:type="gramEnd"/>
    </w:p>
    <w:p w14:paraId="1D42AA64" w14:textId="77777777" w:rsidR="006C5376" w:rsidRDefault="005426CC">
      <w:pPr>
        <w:pStyle w:val="TextHeading3"/>
        <w:tabs>
          <w:tab w:val="left" w:pos="1620"/>
          <w:tab w:val="left" w:pos="2160"/>
        </w:tabs>
        <w:ind w:left="1620" w:hanging="900"/>
      </w:pPr>
      <w:r>
        <w:rPr>
          <w:u w:val="single"/>
        </w:rPr>
        <w:tab/>
      </w:r>
      <w:r>
        <w:t>(C)</w:t>
      </w:r>
      <w:r>
        <w:tab/>
        <w:t xml:space="preserve">Stock and bond </w:t>
      </w:r>
      <w:proofErr w:type="gramStart"/>
      <w:r>
        <w:t>transactions;</w:t>
      </w:r>
      <w:proofErr w:type="gramEnd"/>
    </w:p>
    <w:p w14:paraId="1D42AA65" w14:textId="77777777" w:rsidR="006C5376" w:rsidRDefault="005426CC">
      <w:pPr>
        <w:pStyle w:val="TextHeading3"/>
        <w:tabs>
          <w:tab w:val="left" w:pos="1620"/>
          <w:tab w:val="left" w:pos="2160"/>
        </w:tabs>
        <w:ind w:left="1620" w:hanging="900"/>
      </w:pPr>
      <w:r>
        <w:rPr>
          <w:u w:val="single"/>
        </w:rPr>
        <w:tab/>
      </w:r>
      <w:r>
        <w:t>(D)</w:t>
      </w:r>
      <w:r>
        <w:tab/>
        <w:t xml:space="preserve">Commodity and option </w:t>
      </w:r>
      <w:proofErr w:type="gramStart"/>
      <w:r>
        <w:t>transactions;</w:t>
      </w:r>
      <w:proofErr w:type="gramEnd"/>
    </w:p>
    <w:p w14:paraId="1D42AA66" w14:textId="77777777" w:rsidR="006C5376" w:rsidRDefault="005426CC">
      <w:pPr>
        <w:pStyle w:val="TextHeading3"/>
        <w:tabs>
          <w:tab w:val="left" w:pos="1620"/>
          <w:tab w:val="left" w:pos="2160"/>
        </w:tabs>
        <w:ind w:left="1620" w:hanging="900"/>
      </w:pPr>
      <w:r>
        <w:rPr>
          <w:u w:val="single"/>
        </w:rPr>
        <w:tab/>
      </w:r>
      <w:r>
        <w:t>(E)</w:t>
      </w:r>
      <w:r>
        <w:tab/>
        <w:t xml:space="preserve">Banking and other financial institution </w:t>
      </w:r>
      <w:proofErr w:type="gramStart"/>
      <w:r>
        <w:t>transactions;</w:t>
      </w:r>
      <w:proofErr w:type="gramEnd"/>
    </w:p>
    <w:p w14:paraId="1D42AA67" w14:textId="77777777" w:rsidR="006C5376" w:rsidRDefault="005426CC">
      <w:pPr>
        <w:pStyle w:val="TextHeading3"/>
        <w:tabs>
          <w:tab w:val="left" w:pos="1620"/>
          <w:tab w:val="left" w:pos="2160"/>
        </w:tabs>
        <w:ind w:left="1620" w:hanging="900"/>
      </w:pPr>
      <w:r>
        <w:rPr>
          <w:u w:val="single"/>
        </w:rPr>
        <w:tab/>
      </w:r>
      <w:r>
        <w:t>(F)</w:t>
      </w:r>
      <w:r>
        <w:tab/>
        <w:t xml:space="preserve">Business operating </w:t>
      </w:r>
      <w:proofErr w:type="gramStart"/>
      <w:r>
        <w:t>transactions;</w:t>
      </w:r>
      <w:proofErr w:type="gramEnd"/>
    </w:p>
    <w:p w14:paraId="1D42AA68" w14:textId="77777777" w:rsidR="006C5376" w:rsidRDefault="005426CC">
      <w:pPr>
        <w:pStyle w:val="TextHeading3"/>
        <w:tabs>
          <w:tab w:val="left" w:pos="1620"/>
          <w:tab w:val="left" w:pos="2160"/>
        </w:tabs>
        <w:ind w:left="1620" w:hanging="900"/>
      </w:pPr>
      <w:r>
        <w:rPr>
          <w:u w:val="single"/>
        </w:rPr>
        <w:tab/>
      </w:r>
      <w:r>
        <w:t>(G)</w:t>
      </w:r>
      <w:r>
        <w:tab/>
        <w:t xml:space="preserve">Insurance and annuity </w:t>
      </w:r>
      <w:proofErr w:type="gramStart"/>
      <w:r>
        <w:t>transactions;</w:t>
      </w:r>
      <w:proofErr w:type="gramEnd"/>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 xml:space="preserve">Estate, trust, and other beneficiary </w:t>
      </w:r>
      <w:proofErr w:type="gramStart"/>
      <w:r>
        <w:t>transactions;</w:t>
      </w:r>
      <w:proofErr w:type="gramEnd"/>
    </w:p>
    <w:p w14:paraId="1D42AA6A" w14:textId="77777777" w:rsidR="006C5376" w:rsidRDefault="005426CC">
      <w:pPr>
        <w:pStyle w:val="TextHeading3"/>
        <w:tabs>
          <w:tab w:val="left" w:pos="1620"/>
          <w:tab w:val="left" w:pos="2160"/>
        </w:tabs>
        <w:ind w:left="1620" w:hanging="900"/>
      </w:pPr>
      <w:r>
        <w:rPr>
          <w:u w:val="single"/>
        </w:rPr>
        <w:tab/>
      </w:r>
      <w:r>
        <w:t>(I)</w:t>
      </w:r>
      <w:r>
        <w:tab/>
        <w:t xml:space="preserve">Claims and </w:t>
      </w:r>
      <w:proofErr w:type="gramStart"/>
      <w:r>
        <w:t>litigation;</w:t>
      </w:r>
      <w:proofErr w:type="gramEnd"/>
    </w:p>
    <w:p w14:paraId="1D42AA6B" w14:textId="77777777" w:rsidR="006C5376" w:rsidRDefault="005426CC">
      <w:pPr>
        <w:pStyle w:val="TextHeading3"/>
        <w:tabs>
          <w:tab w:val="left" w:pos="1620"/>
          <w:tab w:val="left" w:pos="2160"/>
        </w:tabs>
        <w:ind w:left="1620" w:hanging="900"/>
      </w:pPr>
      <w:r>
        <w:rPr>
          <w:u w:val="single"/>
        </w:rPr>
        <w:tab/>
      </w:r>
      <w:r>
        <w:t>(J)</w:t>
      </w:r>
      <w:r>
        <w:tab/>
        <w:t xml:space="preserve">Personal and family </w:t>
      </w:r>
      <w:proofErr w:type="gramStart"/>
      <w:r>
        <w:t>maintenance;</w:t>
      </w:r>
      <w:proofErr w:type="gramEnd"/>
    </w:p>
    <w:p w14:paraId="1D42AA6C" w14:textId="77777777" w:rsidR="006C5376" w:rsidRDefault="005426CC">
      <w:pPr>
        <w:pStyle w:val="TextHeading3"/>
        <w:tabs>
          <w:tab w:val="left" w:pos="1620"/>
          <w:tab w:val="left" w:pos="2160"/>
        </w:tabs>
        <w:ind w:left="1620" w:hanging="900"/>
      </w:pPr>
      <w:r>
        <w:rPr>
          <w:u w:val="single"/>
        </w:rPr>
        <w:tab/>
      </w:r>
      <w:r>
        <w:t>(K)</w:t>
      </w:r>
      <w:r>
        <w:tab/>
        <w:t xml:space="preserve">Benefits from social security, Medicare, Medicaid, or other governmental programs or civil or military </w:t>
      </w:r>
      <w:proofErr w:type="gramStart"/>
      <w:r>
        <w:t>service;</w:t>
      </w:r>
      <w:proofErr w:type="gramEnd"/>
    </w:p>
    <w:p w14:paraId="1D42AA6D" w14:textId="77777777" w:rsidR="006C5376" w:rsidRDefault="005426CC">
      <w:pPr>
        <w:pStyle w:val="TextHeading3"/>
        <w:tabs>
          <w:tab w:val="left" w:pos="1620"/>
          <w:tab w:val="left" w:pos="2160"/>
        </w:tabs>
        <w:ind w:left="1620" w:hanging="900"/>
      </w:pPr>
      <w:r>
        <w:rPr>
          <w:u w:val="single"/>
        </w:rPr>
        <w:tab/>
      </w:r>
      <w:r>
        <w:t>(L)</w:t>
      </w:r>
      <w:r>
        <w:tab/>
        <w:t xml:space="preserve">Retirement plan </w:t>
      </w:r>
      <w:proofErr w:type="gramStart"/>
      <w:r>
        <w:t>transactions;</w:t>
      </w:r>
      <w:proofErr w:type="gramEnd"/>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 xml:space="preserve">ALL OF THE POWERS LISTED IN (A) THROUGH (N).  YOU DO NOT HAVE TO INITIAL THE LINE IN FRONT OF ANY OTHER POWER IF </w:t>
      </w:r>
      <w:proofErr w:type="gramStart"/>
      <w:r>
        <w:t>YOU</w:t>
      </w:r>
      <w:proofErr w:type="gramEnd"/>
      <w:r>
        <w:t xml:space="preserve">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 xml:space="preserve">My co-agents may act for me only if </w:t>
      </w:r>
      <w:proofErr w:type="gramStart"/>
      <w:r>
        <w:rPr>
          <w:rStyle w:val="CommentTextChar"/>
          <w:sz w:val="24"/>
          <w:szCs w:val="24"/>
        </w:rPr>
        <w:t>a majority of</w:t>
      </w:r>
      <w:proofErr w:type="gramEnd"/>
      <w:r>
        <w:rPr>
          <w:rStyle w:val="CommentTextChar"/>
          <w:sz w:val="24"/>
          <w:szCs w:val="24"/>
        </w:rPr>
        <w:t xml:space="preserve">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 xml:space="preserve">Create, amend, revoke, or terminate an inter </w:t>
      </w:r>
      <w:proofErr w:type="spellStart"/>
      <w:r>
        <w:t>vivos</w:t>
      </w:r>
      <w:proofErr w:type="spellEnd"/>
      <w:r>
        <w:t xml:space="preserve">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w:t>
      </w:r>
      <w:proofErr w:type="gramStart"/>
      <w:r w:rsidR="005426CC">
        <w:t>A)  This</w:t>
      </w:r>
      <w:proofErr w:type="gramEnd"/>
      <w:r w:rsidR="005426CC">
        <w:t xml:space="preserve">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Pr>
          <w:strike/>
        </w:rPr>
        <w:t>(</w:t>
      </w:r>
      <w:proofErr w:type="gramStart"/>
      <w:r w:rsidR="005426CC">
        <w:rPr>
          <w:strike/>
        </w:rPr>
        <w:t>B)  This</w:t>
      </w:r>
      <w:proofErr w:type="gramEnd"/>
      <w:r w:rsidR="005426CC">
        <w:rPr>
          <w:strike/>
        </w:rPr>
        <w:t xml:space="preserve">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1D42AA8D" w14:textId="77777777" w:rsidR="006C5376"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21C4FFB3" w14:textId="636FB98B" w:rsidR="00315736" w:rsidRDefault="009D2C9A">
      <w:pPr>
        <w:pStyle w:val="TextHeading3"/>
      </w:pPr>
      <w:r>
        <w:t>{#dpoaAgents}</w:t>
      </w:r>
    </w:p>
    <w:p w14:paraId="502E0055" w14:textId="008DC6B5" w:rsidR="009D2C9A" w:rsidRDefault="009D2C9A">
      <w:pPr>
        <w:pStyle w:val="TextHeading3"/>
      </w:pPr>
      <w:r>
        <w:t>{name}</w:t>
      </w:r>
    </w:p>
    <w:p w14:paraId="5A0CB158" w14:textId="728BE2C8" w:rsidR="009D2C9A" w:rsidRPr="009D2C9A" w:rsidRDefault="009D2C9A">
      <w:pPr>
        <w:pStyle w:val="TextHeading3"/>
      </w:pPr>
      <w:r>
        <w:t>{/</w:t>
      </w:r>
      <w:proofErr w:type="spellStart"/>
      <w:r>
        <w:t>dpoaAgents</w:t>
      </w:r>
      <w:proofErr w:type="spellEnd"/>
      <w:r>
        <w:t>}</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w:t>
      </w:r>
      <w:proofErr w:type="spellStart"/>
      <w:r>
        <w:t>clientName</w:t>
      </w:r>
      <w:proofErr w:type="spellEnd"/>
      <w:r>
        <w:t>}</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COUNTY OF {#</w:t>
      </w:r>
      <w:proofErr w:type="gramStart"/>
      <w:r>
        <w:t>notaryCounty}{</w:t>
      </w:r>
      <w:proofErr w:type="gramEnd"/>
      <w:r>
        <w:t>notaryCounty}{/notaryCounty}{^notaryCounty}_____________________{/notaryCounty}</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w:t>
      </w:r>
      <w:proofErr w:type="spellStart"/>
      <w:r>
        <w:t>clientName</w:t>
      </w:r>
      <w:proofErr w:type="spellEnd"/>
      <w:r>
        <w:t>}</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 xml:space="preserve">When you accept the authority granted under this power of attorney, you establish a “fiduciary” relationship with the principal.  This is a special legal relationship that imposes on </w:t>
      </w:r>
      <w:proofErr w:type="gramStart"/>
      <w:r w:rsidRPr="00716088">
        <w:rPr>
          <w:sz w:val="23"/>
          <w:szCs w:val="23"/>
        </w:rPr>
        <w:t>you</w:t>
      </w:r>
      <w:proofErr w:type="gramEnd"/>
      <w:r w:rsidRPr="00716088">
        <w:rPr>
          <w:sz w:val="23"/>
          <w:szCs w:val="23"/>
        </w:rPr>
        <w:t xml:space="preserve">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 xml:space="preserve">act in good </w:t>
      </w:r>
      <w:proofErr w:type="gramStart"/>
      <w:r w:rsidRPr="00716088">
        <w:rPr>
          <w:sz w:val="23"/>
          <w:szCs w:val="23"/>
        </w:rPr>
        <w:t>faith;</w:t>
      </w:r>
      <w:proofErr w:type="gramEnd"/>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 xml:space="preserve">do nothing beyond the authority granted in this power of </w:t>
      </w:r>
      <w:proofErr w:type="gramStart"/>
      <w:r w:rsidRPr="00716088">
        <w:rPr>
          <w:sz w:val="23"/>
          <w:szCs w:val="23"/>
        </w:rPr>
        <w:t>attorney;</w:t>
      </w:r>
      <w:proofErr w:type="gramEnd"/>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 xml:space="preserve">act loyally for the principal’s </w:t>
      </w:r>
      <w:proofErr w:type="gramStart"/>
      <w:r w:rsidRPr="00716088">
        <w:rPr>
          <w:sz w:val="23"/>
          <w:szCs w:val="23"/>
        </w:rPr>
        <w:t>benefit;</w:t>
      </w:r>
      <w:proofErr w:type="gramEnd"/>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 xml:space="preserve">maintain records of each action taken or decision made on behalf of the </w:t>
      </w:r>
      <w:proofErr w:type="gramStart"/>
      <w:r w:rsidRPr="00716088">
        <w:rPr>
          <w:sz w:val="23"/>
          <w:szCs w:val="23"/>
        </w:rPr>
        <w:t>principal;</w:t>
      </w:r>
      <w:proofErr w:type="gramEnd"/>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 xml:space="preserve">the property belonging to the principal that has come to your knowledge or into your </w:t>
      </w:r>
      <w:proofErr w:type="gramStart"/>
      <w:r w:rsidRPr="00716088">
        <w:rPr>
          <w:sz w:val="23"/>
          <w:szCs w:val="23"/>
        </w:rPr>
        <w:t>possession;</w:t>
      </w:r>
      <w:proofErr w:type="gramEnd"/>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 xml:space="preserve">each action </w:t>
      </w:r>
      <w:proofErr w:type="gramStart"/>
      <w:r w:rsidRPr="00716088">
        <w:rPr>
          <w:sz w:val="23"/>
          <w:szCs w:val="23"/>
        </w:rPr>
        <w:t>taken</w:t>
      </w:r>
      <w:proofErr w:type="gramEnd"/>
      <w:r w:rsidRPr="00716088">
        <w:rPr>
          <w:sz w:val="23"/>
          <w:szCs w:val="23"/>
        </w:rPr>
        <w:t xml:space="preserve">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 xml:space="preserve">a complete account of receipts, disbursements, and other actions of you as agent that includes the source and nature of each receipt, disbursement, or action, with receipts of principal and income shown </w:t>
      </w:r>
      <w:proofErr w:type="gramStart"/>
      <w:r w:rsidRPr="00716088">
        <w:rPr>
          <w:sz w:val="23"/>
          <w:szCs w:val="23"/>
        </w:rPr>
        <w:t>separately;</w:t>
      </w:r>
      <w:proofErr w:type="gramEnd"/>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 xml:space="preserve">a listing of all property over which you have exercised control that includes an adequate description of each asset and the asset’s current value, if known to </w:t>
      </w:r>
      <w:proofErr w:type="gramStart"/>
      <w:r w:rsidRPr="00716088">
        <w:rPr>
          <w:sz w:val="23"/>
          <w:szCs w:val="23"/>
        </w:rPr>
        <w:t>you;</w:t>
      </w:r>
      <w:proofErr w:type="gramEnd"/>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 xml:space="preserve">the cash balance on hand and the name and location of the depository at which the cash balance is </w:t>
      </w:r>
      <w:proofErr w:type="gramStart"/>
      <w:r w:rsidRPr="00716088">
        <w:rPr>
          <w:sz w:val="23"/>
          <w:szCs w:val="23"/>
        </w:rPr>
        <w:t>kept;</w:t>
      </w:r>
      <w:proofErr w:type="gramEnd"/>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 xml:space="preserve">each known </w:t>
      </w:r>
      <w:proofErr w:type="gramStart"/>
      <w:r w:rsidRPr="00716088">
        <w:rPr>
          <w:sz w:val="23"/>
          <w:szCs w:val="23"/>
        </w:rPr>
        <w:t>liability;</w:t>
      </w:r>
      <w:proofErr w:type="gramEnd"/>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 xml:space="preserve">the principal’s </w:t>
      </w:r>
      <w:proofErr w:type="gramStart"/>
      <w:r w:rsidRPr="00716088">
        <w:rPr>
          <w:sz w:val="23"/>
          <w:szCs w:val="23"/>
        </w:rPr>
        <w:t>death;</w:t>
      </w:r>
      <w:proofErr w:type="gramEnd"/>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 xml:space="preserve">the principal’s revocation of this power of attorney or your </w:t>
      </w:r>
      <w:proofErr w:type="gramStart"/>
      <w:r w:rsidRPr="00716088">
        <w:rPr>
          <w:sz w:val="23"/>
          <w:szCs w:val="23"/>
        </w:rPr>
        <w:t>authority;</w:t>
      </w:r>
      <w:proofErr w:type="gramEnd"/>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 xml:space="preserve">the occurrence of a termination event stated in this power of </w:t>
      </w:r>
      <w:proofErr w:type="gramStart"/>
      <w:r w:rsidRPr="00716088">
        <w:rPr>
          <w:sz w:val="23"/>
          <w:szCs w:val="23"/>
        </w:rPr>
        <w:t>attorney;</w:t>
      </w:r>
      <w:proofErr w:type="gramEnd"/>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 xml:space="preserve">if you are married to the principal, the dissolution of your marriage by a court decree of divorce or annulment or declaration that your marriage is void, unless otherwise provided in this power of </w:t>
      </w:r>
      <w:proofErr w:type="gramStart"/>
      <w:r w:rsidRPr="00716088">
        <w:rPr>
          <w:sz w:val="23"/>
          <w:szCs w:val="23"/>
        </w:rPr>
        <w:t>attorney;</w:t>
      </w:r>
      <w:proofErr w:type="gramEnd"/>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AABE" w14:textId="77777777" w:rsidR="000052EF" w:rsidRDefault="000052EF">
      <w:r>
        <w:separator/>
      </w:r>
    </w:p>
  </w:endnote>
  <w:endnote w:type="continuationSeparator" w:id="0">
    <w:p w14:paraId="1D42AABF" w14:textId="77777777" w:rsidR="000052EF" w:rsidRDefault="0000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w:t>
    </w:r>
    <w:proofErr w:type="spellStart"/>
    <w:r w:rsidR="00B158EA">
      <w:t>clientName</w:t>
    </w:r>
    <w:proofErr w:type="spellEnd"/>
    <w:r w:rsidR="00B158EA">
      <w:t>}</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AABC" w14:textId="77777777" w:rsidR="000052EF" w:rsidRDefault="000052EF">
      <w:r>
        <w:separator/>
      </w:r>
    </w:p>
  </w:footnote>
  <w:footnote w:type="continuationSeparator" w:id="0">
    <w:p w14:paraId="1D42AABD" w14:textId="77777777" w:rsidR="000052EF" w:rsidRDefault="00005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79873"/>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52EF"/>
    <w:rsid w:val="000175FA"/>
    <w:rsid w:val="000550B2"/>
    <w:rsid w:val="00061D0F"/>
    <w:rsid w:val="000A0A69"/>
    <w:rsid w:val="000D6EEE"/>
    <w:rsid w:val="000F20EE"/>
    <w:rsid w:val="00111E2A"/>
    <w:rsid w:val="00132F6C"/>
    <w:rsid w:val="00174AE3"/>
    <w:rsid w:val="00180FAA"/>
    <w:rsid w:val="001A67EF"/>
    <w:rsid w:val="001C53CF"/>
    <w:rsid w:val="001D0AB3"/>
    <w:rsid w:val="001F0BB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F007B"/>
    <w:rsid w:val="004F68ED"/>
    <w:rsid w:val="005234A8"/>
    <w:rsid w:val="00524971"/>
    <w:rsid w:val="005315F3"/>
    <w:rsid w:val="00536FE6"/>
    <w:rsid w:val="005426CC"/>
    <w:rsid w:val="00551D5F"/>
    <w:rsid w:val="0055415D"/>
    <w:rsid w:val="00571C98"/>
    <w:rsid w:val="0058220E"/>
    <w:rsid w:val="00590744"/>
    <w:rsid w:val="005B71B7"/>
    <w:rsid w:val="005C1FC7"/>
    <w:rsid w:val="005D762D"/>
    <w:rsid w:val="005E05B5"/>
    <w:rsid w:val="00601872"/>
    <w:rsid w:val="00602ACE"/>
    <w:rsid w:val="00602F46"/>
    <w:rsid w:val="00607C42"/>
    <w:rsid w:val="00612C01"/>
    <w:rsid w:val="0063238F"/>
    <w:rsid w:val="006341F6"/>
    <w:rsid w:val="00683D8F"/>
    <w:rsid w:val="006A363C"/>
    <w:rsid w:val="006B1F27"/>
    <w:rsid w:val="006B2814"/>
    <w:rsid w:val="006B5F6D"/>
    <w:rsid w:val="006C5376"/>
    <w:rsid w:val="006C6AD6"/>
    <w:rsid w:val="006C756D"/>
    <w:rsid w:val="006D1362"/>
    <w:rsid w:val="006D282D"/>
    <w:rsid w:val="00707CCD"/>
    <w:rsid w:val="00716088"/>
    <w:rsid w:val="00727B72"/>
    <w:rsid w:val="00732780"/>
    <w:rsid w:val="00744986"/>
    <w:rsid w:val="00755C5D"/>
    <w:rsid w:val="007E1178"/>
    <w:rsid w:val="007F3801"/>
    <w:rsid w:val="00816D90"/>
    <w:rsid w:val="00816F64"/>
    <w:rsid w:val="00830E54"/>
    <w:rsid w:val="0083699C"/>
    <w:rsid w:val="00856C9B"/>
    <w:rsid w:val="00877F61"/>
    <w:rsid w:val="00890F92"/>
    <w:rsid w:val="00894D61"/>
    <w:rsid w:val="0089731A"/>
    <w:rsid w:val="008A1174"/>
    <w:rsid w:val="008F14F5"/>
    <w:rsid w:val="009107DF"/>
    <w:rsid w:val="00923106"/>
    <w:rsid w:val="0092781B"/>
    <w:rsid w:val="009C318D"/>
    <w:rsid w:val="009D2C9A"/>
    <w:rsid w:val="009E152C"/>
    <w:rsid w:val="00A214A4"/>
    <w:rsid w:val="00A32629"/>
    <w:rsid w:val="00A32D16"/>
    <w:rsid w:val="00A444F4"/>
    <w:rsid w:val="00A63EE9"/>
    <w:rsid w:val="00A644B5"/>
    <w:rsid w:val="00A75E32"/>
    <w:rsid w:val="00AC50C2"/>
    <w:rsid w:val="00AE21AB"/>
    <w:rsid w:val="00AF047D"/>
    <w:rsid w:val="00AF4F34"/>
    <w:rsid w:val="00AF742E"/>
    <w:rsid w:val="00B010C3"/>
    <w:rsid w:val="00B158EA"/>
    <w:rsid w:val="00B47EB1"/>
    <w:rsid w:val="00B51F94"/>
    <w:rsid w:val="00B606D9"/>
    <w:rsid w:val="00B75C4A"/>
    <w:rsid w:val="00B94E04"/>
    <w:rsid w:val="00BA4E4C"/>
    <w:rsid w:val="00BB0C99"/>
    <w:rsid w:val="00BD2785"/>
    <w:rsid w:val="00BD4DC6"/>
    <w:rsid w:val="00BE40E4"/>
    <w:rsid w:val="00BF0990"/>
    <w:rsid w:val="00BF602F"/>
    <w:rsid w:val="00C063FB"/>
    <w:rsid w:val="00C22502"/>
    <w:rsid w:val="00C44488"/>
    <w:rsid w:val="00C66DA8"/>
    <w:rsid w:val="00CD4059"/>
    <w:rsid w:val="00CF4C76"/>
    <w:rsid w:val="00D12A32"/>
    <w:rsid w:val="00D1417F"/>
    <w:rsid w:val="00D21147"/>
    <w:rsid w:val="00D21E34"/>
    <w:rsid w:val="00D27B71"/>
    <w:rsid w:val="00D37B64"/>
    <w:rsid w:val="00D66D52"/>
    <w:rsid w:val="00D91088"/>
    <w:rsid w:val="00D97548"/>
    <w:rsid w:val="00E35C4E"/>
    <w:rsid w:val="00E3754C"/>
    <w:rsid w:val="00E91CDF"/>
    <w:rsid w:val="00E96F4E"/>
    <w:rsid w:val="00EA453D"/>
    <w:rsid w:val="00EB38B6"/>
    <w:rsid w:val="00EE57D5"/>
    <w:rsid w:val="00F00FAE"/>
    <w:rsid w:val="00F12C4D"/>
    <w:rsid w:val="00F27CE2"/>
    <w:rsid w:val="00F66A07"/>
    <w:rsid w:val="00F70D36"/>
    <w:rsid w:val="00F71A5C"/>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3"/>
    <o:shapelayout v:ext="edit">
      <o:idmap v:ext="edit" data="1"/>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26</TotalTime>
  <Pages>6</Pages>
  <Words>1763</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37</cp:revision>
  <dcterms:created xsi:type="dcterms:W3CDTF">2020-05-08T19:46:00Z</dcterms:created>
  <dcterms:modified xsi:type="dcterms:W3CDTF">2023-02-08T16:01:00Z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