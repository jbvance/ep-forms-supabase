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5AD" w14:textId="77777777" w:rsidR="00D6308E" w:rsidRDefault="001363BB">
      <w:pPr>
        <w:pStyle w:val="TitleDocument"/>
      </w:pPr>
      <w:r>
        <w:t>Medical Power of Attorney</w:t>
      </w:r>
    </w:p>
    <w:p w14:paraId="4C4BDB79" w14:textId="3EB3C97A" w:rsidR="009E3EF8" w:rsidRPr="00B83E01" w:rsidRDefault="009E3EF8">
      <w:pPr>
        <w:pStyle w:val="TextHeading2"/>
        <w:rPr>
          <w:b/>
          <w:bCs/>
          <w:color w:val="FF0000"/>
        </w:rPr>
      </w:pPr>
    </w:p>
    <w:p w14:paraId="5CED5757" w14:textId="7421B5E4" w:rsidR="00D6308E" w:rsidRDefault="001363BB">
      <w:pPr>
        <w:pStyle w:val="TextHeading2"/>
        <w:rPr>
          <w:b/>
          <w:bCs/>
        </w:rPr>
      </w:pPr>
      <w:r>
        <w:rPr>
          <w:b/>
          <w:bCs/>
        </w:rPr>
        <w:t>DESIGNATION OF HEALTH CARE AGENT.</w:t>
      </w:r>
    </w:p>
    <w:p w14:paraId="183C8A70" w14:textId="25355DD1" w:rsidR="00D6308E" w:rsidRDefault="001363BB">
      <w:pPr>
        <w:pStyle w:val="TextHeading2"/>
      </w:pPr>
      <w:r>
        <w:t xml:space="preserve">I, </w:t>
      </w:r>
      <w:r w:rsidR="00C52EED">
        <w:t>{</w:t>
      </w:r>
      <w:proofErr w:type="spellStart"/>
      <w:r w:rsidR="00C52EED">
        <w:t>clientName</w:t>
      </w:r>
      <w:proofErr w:type="spellEnd"/>
      <w:r w:rsidR="00C52EED">
        <w:t>}</w:t>
      </w:r>
      <w:r w:rsidR="00683712" w:rsidRPr="00683712">
        <w:t xml:space="preserve"> </w:t>
      </w:r>
      <w:r>
        <w:t>appoint:</w:t>
      </w:r>
    </w:p>
    <w:p w14:paraId="65979864" w14:textId="548628DA" w:rsidR="00D6308E" w:rsidRDefault="001363BB" w:rsidP="00ED12CF">
      <w:pPr>
        <w:pStyle w:val="TextHeading3"/>
        <w:tabs>
          <w:tab w:val="right" w:pos="1620"/>
          <w:tab w:val="left" w:pos="1800"/>
          <w:tab w:val="left" w:pos="8640"/>
        </w:tabs>
        <w:spacing w:before="0"/>
        <w:ind w:left="1800" w:hanging="1080"/>
        <w:jc w:val="left"/>
        <w:rPr>
          <w:u w:val="single"/>
        </w:rPr>
      </w:pPr>
      <w:r>
        <w:tab/>
        <w:t>Name:</w:t>
      </w:r>
      <w:r w:rsidR="006D4A1A">
        <w:tab/>
      </w:r>
      <w:r w:rsidR="00ED12CF">
        <w:t>{</w:t>
      </w:r>
      <w:proofErr w:type="spellStart"/>
      <w:r w:rsidR="00ED12CF">
        <w:t>mpoaPrimaryAgent</w:t>
      </w:r>
      <w:r w:rsidR="00ED12CF">
        <w:t>Name</w:t>
      </w:r>
      <w:r w:rsidR="00ED12CF">
        <w:t>.length</w:t>
      </w:r>
      <w:proofErr w:type="spellEnd"/>
      <w:r w:rsidR="00ED12CF">
        <w:t>&gt;</w:t>
      </w:r>
      <w:proofErr w:type="gramStart"/>
      <w:r w:rsidR="00ED12CF">
        <w:t>1 ?</w:t>
      </w:r>
      <w:proofErr w:type="gramEnd"/>
      <w:r w:rsidR="00ED12CF">
        <w:t xml:space="preserve"> </w:t>
      </w:r>
      <w:proofErr w:type="spellStart"/>
      <w:r w:rsidR="00ED12CF">
        <w:t>mpoaPrimaryAgentName</w:t>
      </w:r>
      <w:proofErr w:type="spellEnd"/>
      <w:r w:rsidR="00ED12CF">
        <w:t xml:space="preserve"> : </w:t>
      </w:r>
      <w:proofErr w:type="spellStart"/>
      <w:r w:rsidR="00ED12CF">
        <w:t>blankLine</w:t>
      </w:r>
      <w:proofErr w:type="spellEnd"/>
      <w:r w:rsidR="00ED12CF">
        <w:t>}</w:t>
      </w:r>
    </w:p>
    <w:p w14:paraId="03BE2CE4" w14:textId="1F3FF821" w:rsidR="00D6308E" w:rsidRPr="00AC2A89" w:rsidRDefault="001363BB" w:rsidP="00ED12CF">
      <w:pPr>
        <w:pStyle w:val="TextHeading3"/>
        <w:tabs>
          <w:tab w:val="right" w:pos="1620"/>
          <w:tab w:val="left" w:pos="1800"/>
          <w:tab w:val="left" w:pos="8640"/>
        </w:tabs>
        <w:spacing w:before="0"/>
        <w:ind w:left="1800" w:hanging="1080"/>
        <w:jc w:val="left"/>
        <w:rPr>
          <w:b/>
          <w:bCs/>
        </w:rPr>
      </w:pPr>
      <w:r>
        <w:tab/>
        <w:t>Address:</w:t>
      </w:r>
      <w:proofErr w:type="gramStart"/>
      <w:r w:rsidR="00ED12CF">
        <w:t xml:space="preserve"> </w:t>
      </w:r>
      <w:r w:rsidR="00183473">
        <w:t xml:space="preserve">  </w:t>
      </w:r>
      <w:r w:rsidR="00ED12CF">
        <w:t>{</w:t>
      </w:r>
      <w:proofErr w:type="spellStart"/>
      <w:proofErr w:type="gramEnd"/>
      <w:r w:rsidR="00ED12CF">
        <w:t>mpoaPrimaryAgent</w:t>
      </w:r>
      <w:r w:rsidR="00ED12CF">
        <w:t>Address</w:t>
      </w:r>
      <w:r w:rsidR="00ED12CF">
        <w:t>.length</w:t>
      </w:r>
      <w:proofErr w:type="spellEnd"/>
      <w:r w:rsidR="00ED12CF">
        <w:t xml:space="preserve">&gt;1 ? </w:t>
      </w:r>
      <w:proofErr w:type="spellStart"/>
      <w:r w:rsidR="00ED12CF">
        <w:t>mpoaPrimaryAgentAddress</w:t>
      </w:r>
      <w:proofErr w:type="spellEnd"/>
      <w:r w:rsidR="00ED12CF">
        <w:t xml:space="preserve"> : </w:t>
      </w:r>
      <w:proofErr w:type="spellStart"/>
      <w:r w:rsidR="00ED12CF">
        <w:t>blankLine</w:t>
      </w:r>
      <w:proofErr w:type="spellEnd"/>
      <w:r w:rsidR="00ED12CF">
        <w:t>}</w:t>
      </w:r>
    </w:p>
    <w:p w14:paraId="31CCE445" w14:textId="43B5571D" w:rsidR="00D6308E" w:rsidRPr="009E3EF8" w:rsidRDefault="001363BB" w:rsidP="00ED12CF">
      <w:pPr>
        <w:pStyle w:val="TextHeading3"/>
        <w:tabs>
          <w:tab w:val="right" w:pos="1620"/>
          <w:tab w:val="left" w:pos="1800"/>
          <w:tab w:val="left" w:pos="8640"/>
        </w:tabs>
        <w:spacing w:before="0"/>
        <w:ind w:left="1800" w:hanging="1080"/>
        <w:jc w:val="left"/>
        <w:rPr>
          <w:u w:val="single"/>
        </w:rPr>
      </w:pPr>
      <w:r>
        <w:tab/>
        <w:t>Phone:</w:t>
      </w:r>
      <w:r w:rsidR="00ED12CF">
        <w:t xml:space="preserve">   </w:t>
      </w:r>
      <w:proofErr w:type="gramStart"/>
      <w:r w:rsidR="00ED12CF">
        <w:t xml:space="preserve"> </w:t>
      </w:r>
      <w:r w:rsidR="00183473">
        <w:t xml:space="preserve">  </w:t>
      </w:r>
      <w:r w:rsidR="00ED12CF">
        <w:t>{</w:t>
      </w:r>
      <w:proofErr w:type="spellStart"/>
      <w:proofErr w:type="gramEnd"/>
      <w:r w:rsidR="00ED12CF">
        <w:t>mpoaPrimaryAgent</w:t>
      </w:r>
      <w:r w:rsidR="00ED12CF">
        <w:t>Phone</w:t>
      </w:r>
      <w:r w:rsidR="00ED12CF">
        <w:t>.length</w:t>
      </w:r>
      <w:proofErr w:type="spellEnd"/>
      <w:r w:rsidR="00ED12CF">
        <w:t xml:space="preserve">&gt;1 ? </w:t>
      </w:r>
      <w:proofErr w:type="spellStart"/>
      <w:r w:rsidR="00ED12CF">
        <w:t>mpoaPrimaryAgent</w:t>
      </w:r>
      <w:r w:rsidR="00ED12CF">
        <w:t>Phone</w:t>
      </w:r>
      <w:proofErr w:type="spellEnd"/>
      <w:r w:rsidR="00ED12CF">
        <w:t xml:space="preserve"> : </w:t>
      </w:r>
      <w:proofErr w:type="spellStart"/>
      <w:r w:rsidR="00ED12CF">
        <w:t>blankLine</w:t>
      </w:r>
      <w:proofErr w:type="spellEnd"/>
      <w:r w:rsidR="00ED12CF">
        <w:t>}</w:t>
      </w:r>
      <w:r w:rsidR="00963979">
        <w:t xml:space="preserve"> </w:t>
      </w:r>
    </w:p>
    <w:p w14:paraId="1C5E02CF" w14:textId="77777777" w:rsidR="00D6308E" w:rsidRDefault="001363BB">
      <w:pPr>
        <w:pStyle w:val="TextHeading2"/>
      </w:pPr>
      <w:r>
        <w:t xml:space="preserve">as my agent to make </w:t>
      </w:r>
      <w:proofErr w:type="gramStart"/>
      <w:r>
        <w:t>any and all</w:t>
      </w:r>
      <w:proofErr w:type="gramEnd"/>
      <w:r>
        <w:t xml:space="preserve"> health care decisions for me, except to the extent I state otherwise in this document.  This medical power of attorney takes effect if I become unable to make my own health care decisions and this fact is certified in writing by my physician.</w:t>
      </w:r>
    </w:p>
    <w:p w14:paraId="5D9E8D93" w14:textId="77777777" w:rsidR="00D6308E" w:rsidRDefault="001363BB">
      <w:pPr>
        <w:pStyle w:val="TextHeading2"/>
        <w:rPr>
          <w:b/>
          <w:bCs/>
        </w:rPr>
      </w:pPr>
      <w:r>
        <w:rPr>
          <w:b/>
          <w:bCs/>
        </w:rPr>
        <w:t>LIMITATIONS ON THE DECISION-MAKING AUTHORITY OF MY AGENT ARE AS FOLLOWS:</w:t>
      </w:r>
    </w:p>
    <w:p w14:paraId="26AA1A18" w14:textId="77777777" w:rsidR="00D6308E" w:rsidRDefault="001363BB">
      <w:pPr>
        <w:pStyle w:val="TextHeading3"/>
        <w:tabs>
          <w:tab w:val="left" w:pos="8640"/>
        </w:tabs>
        <w:spacing w:line="360" w:lineRule="auto"/>
        <w:rPr>
          <w:u w:val="single"/>
        </w:rPr>
      </w:pPr>
      <w:r>
        <w:rPr>
          <w:u w:val="single"/>
        </w:rPr>
        <w:tab/>
      </w:r>
      <w:r>
        <w:rPr>
          <w:u w:val="single"/>
        </w:rPr>
        <w:br/>
      </w:r>
      <w:r>
        <w:rPr>
          <w:u w:val="single"/>
        </w:rPr>
        <w:tab/>
      </w:r>
    </w:p>
    <w:p w14:paraId="66B7CE74" w14:textId="77777777" w:rsidR="00D6308E" w:rsidRDefault="001363BB">
      <w:pPr>
        <w:pStyle w:val="TextHeading2"/>
        <w:rPr>
          <w:b/>
          <w:bCs/>
        </w:rPr>
      </w:pPr>
      <w:r>
        <w:rPr>
          <w:b/>
          <w:bCs/>
        </w:rPr>
        <w:t>DESIGNATION OF ALTERNATE AGENT.</w:t>
      </w:r>
    </w:p>
    <w:p w14:paraId="347819C6" w14:textId="77777777" w:rsidR="00D6308E" w:rsidRDefault="001363BB">
      <w:pPr>
        <w:pStyle w:val="TextHeading2"/>
      </w:pPr>
      <w:r>
        <w:t xml:space="preserve">(You are not required to designate an alternate </w:t>
      </w:r>
      <w:proofErr w:type="gramStart"/>
      <w:r>
        <w:t>agent</w:t>
      </w:r>
      <w:proofErr w:type="gramEnd"/>
      <w:r>
        <w:t xml:space="preserve"> but you may do so.  An alternate agent may make the same health care decisions as the designated agent if the designated agent is unable or unwilling to act as your agent.  If the agent designated is your spouse, the designation is automatically revoked by law if your marriage is dissolved, annulled, or declared void unless this document provides otherwise.)</w:t>
      </w:r>
    </w:p>
    <w:p w14:paraId="7E818E67" w14:textId="667912C4" w:rsidR="00D6308E" w:rsidRDefault="001363BB" w:rsidP="002875FE">
      <w:pPr>
        <w:pStyle w:val="TextHeading2"/>
        <w:widowControl w:val="0"/>
      </w:pPr>
      <w:r>
        <w:t>If the person designated as my agent is unable or unwilling to make health care decisions for me, I designate the following persons to serve as my agent to make health care decisions for me as authorized by this document, who serve in the following order:</w:t>
      </w:r>
    </w:p>
    <w:p w14:paraId="38DE2A15" w14:textId="77777777" w:rsidR="000E6A04" w:rsidRDefault="000E6A04" w:rsidP="00B714C7">
      <w:pPr>
        <w:pStyle w:val="TextHeading3"/>
        <w:widowControl w:val="0"/>
        <w:ind w:left="1350" w:hanging="630"/>
      </w:pPr>
    </w:p>
    <w:p w14:paraId="3FFC0EE2" w14:textId="4E414418" w:rsidR="00B714C7" w:rsidRPr="002875FE" w:rsidRDefault="00B714C7" w:rsidP="00AD31CF">
      <w:pPr>
        <w:pStyle w:val="TextHeading3"/>
        <w:keepNext/>
        <w:keepLines/>
        <w:widowControl w:val="0"/>
        <w:ind w:left="1350" w:hanging="630"/>
        <w:rPr>
          <w:u w:val="single"/>
        </w:rPr>
      </w:pPr>
      <w:r>
        <w:t>A.</w:t>
      </w:r>
      <w:r>
        <w:tab/>
      </w:r>
      <w:r w:rsidRPr="002875FE">
        <w:rPr>
          <w:u w:val="single"/>
        </w:rPr>
        <w:t>First Alternate Agent:</w:t>
      </w:r>
    </w:p>
    <w:p w14:paraId="43D3D715" w14:textId="19141E91" w:rsidR="00B714C7" w:rsidRPr="008168C0" w:rsidRDefault="00B714C7" w:rsidP="00AD31CF">
      <w:pPr>
        <w:pStyle w:val="TextHeading3"/>
        <w:keepNext/>
        <w:keepLines/>
        <w:widowControl w:val="0"/>
        <w:tabs>
          <w:tab w:val="left" w:pos="2520"/>
        </w:tabs>
        <w:ind w:left="1620" w:hanging="900"/>
        <w:jc w:val="left"/>
      </w:pPr>
      <w:r>
        <w:tab/>
        <w:t>Name:</w:t>
      </w:r>
      <w:r>
        <w:tab/>
      </w:r>
      <w:r w:rsidR="00D80F3C">
        <w:t>{</w:t>
      </w:r>
      <w:proofErr w:type="spellStart"/>
      <w:r w:rsidR="00D80F3C">
        <w:t>mpoaAgents</w:t>
      </w:r>
      <w:proofErr w:type="spellEnd"/>
      <w:r w:rsidR="00D80F3C">
        <w:t>[0].</w:t>
      </w:r>
      <w:proofErr w:type="spellStart"/>
      <w:proofErr w:type="gramStart"/>
      <w:r w:rsidR="00D80F3C">
        <w:t>name.length</w:t>
      </w:r>
      <w:proofErr w:type="spellEnd"/>
      <w:proofErr w:type="gramEnd"/>
      <w:r w:rsidR="00D80F3C">
        <w:t xml:space="preserve">&gt;1 ? </w:t>
      </w:r>
      <w:proofErr w:type="spellStart"/>
      <w:r w:rsidR="00D80F3C">
        <w:t>mpoaAgents</w:t>
      </w:r>
      <w:proofErr w:type="spellEnd"/>
      <w:r w:rsidR="00D80F3C">
        <w:t xml:space="preserve">[0].name : </w:t>
      </w:r>
      <w:proofErr w:type="spellStart"/>
      <w:r w:rsidR="00D80F3C">
        <w:t>blankLine</w:t>
      </w:r>
      <w:proofErr w:type="spellEnd"/>
      <w:r w:rsidR="00D80F3C">
        <w:t>}</w:t>
      </w:r>
    </w:p>
    <w:p w14:paraId="30EF1872" w14:textId="75FCDBE8" w:rsidR="00B714C7" w:rsidRDefault="00B714C7" w:rsidP="00AD31CF">
      <w:pPr>
        <w:pStyle w:val="TextHeading3"/>
        <w:keepNext/>
        <w:keepLines/>
        <w:widowControl w:val="0"/>
        <w:tabs>
          <w:tab w:val="left" w:pos="2520"/>
        </w:tabs>
        <w:ind w:left="1620" w:hanging="900"/>
        <w:jc w:val="left"/>
        <w:rPr>
          <w:u w:val="single"/>
        </w:rPr>
      </w:pPr>
      <w:r>
        <w:tab/>
        <w:t>Address:</w:t>
      </w:r>
      <w:r w:rsidR="00CB3A4C">
        <w:t xml:space="preserve"> {</w:t>
      </w:r>
      <w:proofErr w:type="spellStart"/>
      <w:r w:rsidR="00CB3A4C">
        <w:t>mpoaAgents</w:t>
      </w:r>
      <w:proofErr w:type="spellEnd"/>
      <w:r w:rsidR="00CB3A4C">
        <w:t>[0</w:t>
      </w:r>
      <w:proofErr w:type="gramStart"/>
      <w:r w:rsidR="00CB3A4C">
        <w:t>].</w:t>
      </w:r>
      <w:proofErr w:type="spellStart"/>
      <w:r w:rsidR="00CB3A4C">
        <w:t>address</w:t>
      </w:r>
      <w:proofErr w:type="gramEnd"/>
      <w:r w:rsidR="00CB3A4C">
        <w:t>.length</w:t>
      </w:r>
      <w:proofErr w:type="spellEnd"/>
      <w:r w:rsidR="00CB3A4C">
        <w:t>&gt;1</w:t>
      </w:r>
      <w:r w:rsidR="001F26C4">
        <w:t xml:space="preserve"> ? </w:t>
      </w:r>
      <w:proofErr w:type="spellStart"/>
      <w:r w:rsidR="001F26C4">
        <w:t>mpoaAgents</w:t>
      </w:r>
      <w:proofErr w:type="spellEnd"/>
      <w:r w:rsidR="001F26C4">
        <w:t xml:space="preserve">[0].address : </w:t>
      </w:r>
      <w:proofErr w:type="spellStart"/>
      <w:r w:rsidR="001F26C4">
        <w:t>blankLine</w:t>
      </w:r>
      <w:proofErr w:type="spellEnd"/>
      <w:r w:rsidR="001B1DB7">
        <w:t>}</w:t>
      </w:r>
    </w:p>
    <w:p w14:paraId="5F89A2C1" w14:textId="4D802383" w:rsidR="00B714C7" w:rsidRDefault="00B714C7" w:rsidP="00AD31CF">
      <w:pPr>
        <w:pStyle w:val="TextHeading3"/>
        <w:keepNext/>
        <w:keepLines/>
        <w:widowControl w:val="0"/>
        <w:tabs>
          <w:tab w:val="left" w:pos="2520"/>
        </w:tabs>
        <w:spacing w:after="120"/>
        <w:ind w:left="1620" w:hanging="900"/>
        <w:jc w:val="left"/>
      </w:pPr>
      <w:r>
        <w:tab/>
        <w:t>Phone:</w:t>
      </w:r>
      <w:r w:rsidR="001B50A2">
        <w:t xml:space="preserve"> </w:t>
      </w:r>
      <w:proofErr w:type="gramStart"/>
      <w:r w:rsidR="009E7365">
        <w:t xml:space="preserve"> </w:t>
      </w:r>
      <w:r w:rsidR="007F4940">
        <w:t xml:space="preserve">  </w:t>
      </w:r>
      <w:r w:rsidR="00D80F3C">
        <w:t>{</w:t>
      </w:r>
      <w:proofErr w:type="spellStart"/>
      <w:proofErr w:type="gramEnd"/>
      <w:r w:rsidR="00D80F3C">
        <w:t>mpoaAgents</w:t>
      </w:r>
      <w:proofErr w:type="spellEnd"/>
      <w:r w:rsidR="00D80F3C">
        <w:t>[0].</w:t>
      </w:r>
      <w:proofErr w:type="spellStart"/>
      <w:r w:rsidR="00D80F3C">
        <w:t>phone.length</w:t>
      </w:r>
      <w:proofErr w:type="spellEnd"/>
      <w:r w:rsidR="00D80F3C">
        <w:t xml:space="preserve">&gt;1 ? </w:t>
      </w:r>
      <w:proofErr w:type="spellStart"/>
      <w:r w:rsidR="00D80F3C">
        <w:t>mpoaAgents</w:t>
      </w:r>
      <w:proofErr w:type="spellEnd"/>
      <w:r w:rsidR="00D80F3C">
        <w:t xml:space="preserve">[0].phone: </w:t>
      </w:r>
      <w:proofErr w:type="spellStart"/>
      <w:r w:rsidR="00D80F3C">
        <w:t>blankLine</w:t>
      </w:r>
      <w:proofErr w:type="spellEnd"/>
      <w:r w:rsidR="00D80F3C">
        <w:t>}</w:t>
      </w:r>
    </w:p>
    <w:p w14:paraId="3E35C20C" w14:textId="575BBD3C" w:rsidR="00B714C7" w:rsidRPr="002875FE" w:rsidRDefault="00B714C7" w:rsidP="00AD31CF">
      <w:pPr>
        <w:pStyle w:val="TextHeading3"/>
        <w:keepNext/>
        <w:keepLines/>
        <w:widowControl w:val="0"/>
        <w:ind w:left="1350" w:hanging="630"/>
        <w:rPr>
          <w:u w:val="single"/>
        </w:rPr>
      </w:pPr>
      <w:r>
        <w:t>B</w:t>
      </w:r>
      <w:r>
        <w:tab/>
      </w:r>
      <w:r>
        <w:rPr>
          <w:u w:val="single"/>
        </w:rPr>
        <w:t xml:space="preserve">Second </w:t>
      </w:r>
      <w:r w:rsidRPr="002875FE">
        <w:rPr>
          <w:u w:val="single"/>
        </w:rPr>
        <w:t>Alternate Agent:</w:t>
      </w:r>
    </w:p>
    <w:p w14:paraId="626D1F0F" w14:textId="281CDCCA" w:rsidR="000E6A04" w:rsidRPr="008168C0" w:rsidRDefault="00B714C7" w:rsidP="00AD31CF">
      <w:pPr>
        <w:pStyle w:val="TextHeading3"/>
        <w:keepNext/>
        <w:keepLines/>
        <w:widowControl w:val="0"/>
        <w:tabs>
          <w:tab w:val="left" w:pos="2520"/>
        </w:tabs>
        <w:ind w:left="1620" w:hanging="900"/>
        <w:jc w:val="left"/>
      </w:pPr>
      <w:r>
        <w:tab/>
      </w:r>
      <w:r w:rsidR="000E6A04">
        <w:t>Name:</w:t>
      </w:r>
      <w:r w:rsidR="000E6A04">
        <w:tab/>
        <w:t>{</w:t>
      </w:r>
      <w:proofErr w:type="spellStart"/>
      <w:r w:rsidR="000E6A04">
        <w:t>mpoaAgents</w:t>
      </w:r>
      <w:proofErr w:type="spellEnd"/>
      <w:r w:rsidR="000E6A04">
        <w:t>[1].</w:t>
      </w:r>
      <w:proofErr w:type="spellStart"/>
      <w:proofErr w:type="gramStart"/>
      <w:r w:rsidR="000E6A04">
        <w:t>name.length</w:t>
      </w:r>
      <w:proofErr w:type="spellEnd"/>
      <w:proofErr w:type="gramEnd"/>
      <w:r w:rsidR="000E6A04">
        <w:t xml:space="preserve">&gt;1 ? </w:t>
      </w:r>
      <w:proofErr w:type="spellStart"/>
      <w:r w:rsidR="000E6A04">
        <w:t>mpoaAgents</w:t>
      </w:r>
      <w:proofErr w:type="spellEnd"/>
      <w:r w:rsidR="000E6A04">
        <w:t xml:space="preserve">[1].name : </w:t>
      </w:r>
      <w:proofErr w:type="spellStart"/>
      <w:r w:rsidR="000E6A04">
        <w:t>blankLine</w:t>
      </w:r>
      <w:proofErr w:type="spellEnd"/>
      <w:r w:rsidR="000E6A04">
        <w:t>}</w:t>
      </w:r>
    </w:p>
    <w:p w14:paraId="0F4D6C54" w14:textId="540EDCDB" w:rsidR="000E6A04" w:rsidRDefault="000E6A04" w:rsidP="00AD31CF">
      <w:pPr>
        <w:pStyle w:val="TextHeading3"/>
        <w:keepNext/>
        <w:keepLines/>
        <w:widowControl w:val="0"/>
        <w:tabs>
          <w:tab w:val="left" w:pos="2520"/>
        </w:tabs>
        <w:ind w:left="1620" w:hanging="900"/>
        <w:jc w:val="left"/>
        <w:rPr>
          <w:u w:val="single"/>
        </w:rPr>
      </w:pPr>
      <w:r>
        <w:tab/>
        <w:t>Address: {</w:t>
      </w:r>
      <w:proofErr w:type="spellStart"/>
      <w:r>
        <w:t>mpoaAgents</w:t>
      </w:r>
      <w:proofErr w:type="spellEnd"/>
      <w:r>
        <w:t>[1</w:t>
      </w:r>
      <w:proofErr w:type="gramStart"/>
      <w:r>
        <w:t>].</w:t>
      </w:r>
      <w:proofErr w:type="spellStart"/>
      <w:r>
        <w:t>address</w:t>
      </w:r>
      <w:proofErr w:type="gramEnd"/>
      <w:r>
        <w:t>.length</w:t>
      </w:r>
      <w:proofErr w:type="spellEnd"/>
      <w:r>
        <w:t xml:space="preserve">&gt;1 ? </w:t>
      </w:r>
      <w:proofErr w:type="spellStart"/>
      <w:r>
        <w:t>mpoaAgents</w:t>
      </w:r>
      <w:proofErr w:type="spellEnd"/>
      <w:r>
        <w:t xml:space="preserve">[1].address : </w:t>
      </w:r>
      <w:proofErr w:type="spellStart"/>
      <w:r>
        <w:t>blankLine</w:t>
      </w:r>
      <w:proofErr w:type="spellEnd"/>
      <w:r>
        <w:t>}</w:t>
      </w:r>
    </w:p>
    <w:p w14:paraId="6D0CB693" w14:textId="5C0B3030" w:rsidR="00C45DEB" w:rsidRDefault="000E6A04" w:rsidP="00AD31CF">
      <w:pPr>
        <w:pStyle w:val="TextHeading3"/>
        <w:keepNext/>
        <w:keepLines/>
        <w:widowControl w:val="0"/>
        <w:tabs>
          <w:tab w:val="left" w:pos="2520"/>
        </w:tabs>
        <w:spacing w:after="120"/>
        <w:ind w:left="1620" w:hanging="900"/>
        <w:jc w:val="left"/>
      </w:pPr>
      <w:r>
        <w:tab/>
        <w:t xml:space="preserve">Phone: </w:t>
      </w:r>
      <w:proofErr w:type="gramStart"/>
      <w:r w:rsidR="009E7365">
        <w:t xml:space="preserve"> </w:t>
      </w:r>
      <w:r w:rsidR="007F4940">
        <w:t xml:space="preserve">  </w:t>
      </w:r>
      <w:r>
        <w:t>{</w:t>
      </w:r>
      <w:proofErr w:type="spellStart"/>
      <w:proofErr w:type="gramEnd"/>
      <w:r>
        <w:t>mpoaAgents</w:t>
      </w:r>
      <w:proofErr w:type="spellEnd"/>
      <w:r>
        <w:t>[1].</w:t>
      </w:r>
      <w:proofErr w:type="spellStart"/>
      <w:r>
        <w:t>phone.length</w:t>
      </w:r>
      <w:proofErr w:type="spellEnd"/>
      <w:r>
        <w:t xml:space="preserve">&gt;1 ? </w:t>
      </w:r>
      <w:proofErr w:type="spellStart"/>
      <w:r>
        <w:t>mpoaAgents</w:t>
      </w:r>
      <w:proofErr w:type="spellEnd"/>
      <w:r>
        <w:t xml:space="preserve">[1].phone: </w:t>
      </w:r>
      <w:proofErr w:type="spellStart"/>
      <w:r>
        <w:t>blankLine</w:t>
      </w:r>
      <w:proofErr w:type="spellEnd"/>
      <w:r>
        <w:t>}</w:t>
      </w:r>
    </w:p>
    <w:p w14:paraId="14EE87A1" w14:textId="1BC51400" w:rsidR="00B714C7" w:rsidRDefault="00B714C7" w:rsidP="00C45DEB">
      <w:pPr>
        <w:pStyle w:val="TextHeading3"/>
        <w:widowControl w:val="0"/>
        <w:tabs>
          <w:tab w:val="left" w:pos="2520"/>
        </w:tabs>
        <w:ind w:left="1620" w:hanging="900"/>
      </w:pPr>
    </w:p>
    <w:p w14:paraId="1DD5D9CC" w14:textId="77777777" w:rsidR="00B714C7" w:rsidRPr="002875FE" w:rsidRDefault="00B714C7" w:rsidP="00AD31CF">
      <w:pPr>
        <w:pStyle w:val="TextHeading3"/>
        <w:keepNext/>
        <w:keepLines/>
        <w:widowControl w:val="0"/>
        <w:ind w:left="1350" w:hanging="630"/>
        <w:rPr>
          <w:u w:val="single"/>
        </w:rPr>
      </w:pPr>
      <w:r>
        <w:lastRenderedPageBreak/>
        <w:t>C.</w:t>
      </w:r>
      <w:r>
        <w:tab/>
      </w:r>
      <w:r>
        <w:rPr>
          <w:u w:val="single"/>
        </w:rPr>
        <w:t xml:space="preserve">Third </w:t>
      </w:r>
      <w:r w:rsidRPr="002875FE">
        <w:rPr>
          <w:u w:val="single"/>
        </w:rPr>
        <w:t>Alternate Agent:</w:t>
      </w:r>
    </w:p>
    <w:p w14:paraId="2F2FC74A" w14:textId="30976D90" w:rsidR="005F155C" w:rsidRPr="008168C0" w:rsidRDefault="00B714C7" w:rsidP="00AD31CF">
      <w:pPr>
        <w:pStyle w:val="TextHeading3"/>
        <w:keepNext/>
        <w:keepLines/>
        <w:widowControl w:val="0"/>
        <w:tabs>
          <w:tab w:val="left" w:pos="2520"/>
        </w:tabs>
        <w:ind w:left="1620" w:hanging="900"/>
        <w:jc w:val="left"/>
      </w:pPr>
      <w:r>
        <w:tab/>
      </w:r>
      <w:r w:rsidR="005F155C">
        <w:t>Name:</w:t>
      </w:r>
      <w:r w:rsidR="005F155C">
        <w:tab/>
        <w:t>{</w:t>
      </w:r>
      <w:proofErr w:type="spellStart"/>
      <w:r w:rsidR="005F155C">
        <w:t>mpoaAgents</w:t>
      </w:r>
      <w:proofErr w:type="spellEnd"/>
      <w:r w:rsidR="005F155C">
        <w:t>[2].</w:t>
      </w:r>
      <w:proofErr w:type="spellStart"/>
      <w:proofErr w:type="gramStart"/>
      <w:r w:rsidR="005F155C">
        <w:t>name.length</w:t>
      </w:r>
      <w:proofErr w:type="spellEnd"/>
      <w:proofErr w:type="gramEnd"/>
      <w:r w:rsidR="005F155C">
        <w:t xml:space="preserve">&gt;1 ? </w:t>
      </w:r>
      <w:proofErr w:type="spellStart"/>
      <w:r w:rsidR="005F155C">
        <w:t>mpoaAgents</w:t>
      </w:r>
      <w:proofErr w:type="spellEnd"/>
      <w:r w:rsidR="005F155C">
        <w:t xml:space="preserve">[2].name : </w:t>
      </w:r>
      <w:proofErr w:type="spellStart"/>
      <w:r w:rsidR="005F155C">
        <w:t>blankLine</w:t>
      </w:r>
      <w:proofErr w:type="spellEnd"/>
      <w:r w:rsidR="005F155C">
        <w:t>}</w:t>
      </w:r>
    </w:p>
    <w:p w14:paraId="56FD229F" w14:textId="7253DD05" w:rsidR="005F155C" w:rsidRDefault="005F155C" w:rsidP="00AD31CF">
      <w:pPr>
        <w:pStyle w:val="TextHeading3"/>
        <w:keepNext/>
        <w:keepLines/>
        <w:widowControl w:val="0"/>
        <w:tabs>
          <w:tab w:val="left" w:pos="2520"/>
        </w:tabs>
        <w:ind w:left="1620" w:hanging="900"/>
        <w:jc w:val="left"/>
        <w:rPr>
          <w:u w:val="single"/>
        </w:rPr>
      </w:pPr>
      <w:r>
        <w:tab/>
        <w:t>Address: {</w:t>
      </w:r>
      <w:proofErr w:type="spellStart"/>
      <w:r>
        <w:t>mpoaAgents</w:t>
      </w:r>
      <w:proofErr w:type="spellEnd"/>
      <w:r>
        <w:t>[2</w:t>
      </w:r>
      <w:proofErr w:type="gramStart"/>
      <w:r>
        <w:t>].</w:t>
      </w:r>
      <w:proofErr w:type="spellStart"/>
      <w:r>
        <w:t>address</w:t>
      </w:r>
      <w:proofErr w:type="gramEnd"/>
      <w:r>
        <w:t>.length</w:t>
      </w:r>
      <w:proofErr w:type="spellEnd"/>
      <w:r>
        <w:t xml:space="preserve">&gt;1 ? </w:t>
      </w:r>
      <w:proofErr w:type="spellStart"/>
      <w:r>
        <w:t>mpoaAgents</w:t>
      </w:r>
      <w:proofErr w:type="spellEnd"/>
      <w:r>
        <w:t xml:space="preserve">[2].address : </w:t>
      </w:r>
      <w:proofErr w:type="spellStart"/>
      <w:r>
        <w:t>blankLine</w:t>
      </w:r>
      <w:proofErr w:type="spellEnd"/>
      <w:r>
        <w:t>}</w:t>
      </w:r>
    </w:p>
    <w:p w14:paraId="3E725BE1" w14:textId="595E1DA2" w:rsidR="00B714C7" w:rsidRDefault="005F155C" w:rsidP="001815BA">
      <w:pPr>
        <w:pStyle w:val="TextHeading3"/>
        <w:keepNext/>
        <w:keepLines/>
        <w:widowControl w:val="0"/>
        <w:tabs>
          <w:tab w:val="left" w:pos="2520"/>
        </w:tabs>
        <w:ind w:left="1620" w:hanging="900"/>
      </w:pPr>
      <w:r>
        <w:tab/>
        <w:t xml:space="preserve">Phone: </w:t>
      </w:r>
      <w:proofErr w:type="gramStart"/>
      <w:r w:rsidR="009E7365">
        <w:t xml:space="preserve"> </w:t>
      </w:r>
      <w:r w:rsidR="007F4940">
        <w:t xml:space="preserve">  </w:t>
      </w:r>
      <w:r>
        <w:t>{</w:t>
      </w:r>
      <w:proofErr w:type="spellStart"/>
      <w:proofErr w:type="gramEnd"/>
      <w:r>
        <w:t>mpoaAgents</w:t>
      </w:r>
      <w:proofErr w:type="spellEnd"/>
      <w:r>
        <w:t>[2].</w:t>
      </w:r>
      <w:proofErr w:type="spellStart"/>
      <w:r>
        <w:t>phone.length</w:t>
      </w:r>
      <w:proofErr w:type="spellEnd"/>
      <w:r>
        <w:t xml:space="preserve">&gt;1 ? </w:t>
      </w:r>
      <w:proofErr w:type="spellStart"/>
      <w:r>
        <w:t>mpoaAgents</w:t>
      </w:r>
      <w:proofErr w:type="spellEnd"/>
      <w:r>
        <w:t xml:space="preserve">[2].phone: </w:t>
      </w:r>
      <w:proofErr w:type="spellStart"/>
      <w:r>
        <w:t>blankLine</w:t>
      </w:r>
      <w:proofErr w:type="spellEnd"/>
      <w:r>
        <w:t>}</w:t>
      </w:r>
    </w:p>
    <w:p w14:paraId="582837B5" w14:textId="77777777" w:rsidR="00325A64" w:rsidRDefault="00325A64" w:rsidP="002875FE">
      <w:pPr>
        <w:pStyle w:val="TextHeading3"/>
        <w:widowControl w:val="0"/>
        <w:tabs>
          <w:tab w:val="right" w:pos="2160"/>
          <w:tab w:val="left" w:pos="2340"/>
        </w:tabs>
        <w:ind w:left="1350" w:hanging="630"/>
      </w:pPr>
    </w:p>
    <w:p w14:paraId="2CE7C159" w14:textId="708C79C4" w:rsidR="00D6308E" w:rsidRDefault="001363BB" w:rsidP="002875FE">
      <w:pPr>
        <w:pStyle w:val="TextHeading3"/>
        <w:widowControl w:val="0"/>
        <w:tabs>
          <w:tab w:val="right" w:pos="2160"/>
          <w:tab w:val="left" w:pos="2340"/>
        </w:tabs>
        <w:ind w:left="1350" w:hanging="630"/>
      </w:pPr>
      <w:r>
        <w:t>The original of this document is kept at:</w:t>
      </w:r>
    </w:p>
    <w:p w14:paraId="51F14C6C" w14:textId="77777777" w:rsidR="00D6308E" w:rsidRDefault="001363BB" w:rsidP="002875FE">
      <w:pPr>
        <w:pStyle w:val="TextHeading3"/>
        <w:widowControl w:val="0"/>
        <w:tabs>
          <w:tab w:val="left" w:pos="8640"/>
        </w:tabs>
        <w:spacing w:line="360" w:lineRule="auto"/>
        <w:rPr>
          <w:u w:val="single"/>
        </w:rPr>
      </w:pPr>
      <w:r>
        <w:rPr>
          <w:u w:val="single"/>
        </w:rPr>
        <w:tab/>
      </w:r>
      <w:r>
        <w:rPr>
          <w:u w:val="single"/>
        </w:rPr>
        <w:br/>
      </w:r>
      <w:r>
        <w:rPr>
          <w:u w:val="single"/>
        </w:rPr>
        <w:tab/>
      </w:r>
    </w:p>
    <w:p w14:paraId="310DA3F3" w14:textId="2E48C521" w:rsidR="00D6308E" w:rsidRDefault="001363BB" w:rsidP="002875FE">
      <w:pPr>
        <w:pStyle w:val="TextHeading2"/>
        <w:widowControl w:val="0"/>
      </w:pPr>
      <w:r>
        <w:t>The following individuals or institutions have signed copies:</w:t>
      </w:r>
    </w:p>
    <w:p w14:paraId="38BF5BEE" w14:textId="25BCC127" w:rsidR="000F741F" w:rsidRDefault="000F741F" w:rsidP="002875FE">
      <w:pPr>
        <w:pStyle w:val="TextHeading2"/>
        <w:widowControl w:val="0"/>
        <w:spacing w:before="0" w:after="0"/>
      </w:pPr>
      <w:r>
        <w:tab/>
        <w:t>Creative Planning Legal</w:t>
      </w:r>
    </w:p>
    <w:p w14:paraId="554AC09F" w14:textId="49EE5FD5" w:rsidR="000F741F" w:rsidRDefault="000F741F" w:rsidP="002875FE">
      <w:pPr>
        <w:pStyle w:val="TextHeading2"/>
        <w:widowControl w:val="0"/>
        <w:spacing w:before="0" w:after="0"/>
      </w:pPr>
      <w:r>
        <w:tab/>
        <w:t>5454 W. 110</w:t>
      </w:r>
      <w:r w:rsidRPr="000F741F">
        <w:rPr>
          <w:vertAlign w:val="superscript"/>
        </w:rPr>
        <w:t>th</w:t>
      </w:r>
      <w:r>
        <w:t xml:space="preserve"> Street</w:t>
      </w:r>
    </w:p>
    <w:p w14:paraId="58DF40A6" w14:textId="5FA0DBEA" w:rsidR="000F741F" w:rsidRDefault="000F741F" w:rsidP="002875FE">
      <w:pPr>
        <w:pStyle w:val="TextHeading2"/>
        <w:widowControl w:val="0"/>
        <w:spacing w:before="0" w:after="120"/>
      </w:pPr>
      <w:r>
        <w:tab/>
        <w:t>Overland Park, KS  66211</w:t>
      </w:r>
    </w:p>
    <w:p w14:paraId="73577D83" w14:textId="77777777" w:rsidR="00D6308E" w:rsidRDefault="001363BB" w:rsidP="002875FE">
      <w:pPr>
        <w:pStyle w:val="TextHeading2"/>
        <w:widowControl w:val="0"/>
        <w:rPr>
          <w:b/>
          <w:bCs/>
        </w:rPr>
      </w:pPr>
      <w:r>
        <w:rPr>
          <w:b/>
          <w:bCs/>
        </w:rPr>
        <w:t>DURATION.</w:t>
      </w:r>
    </w:p>
    <w:p w14:paraId="7E76FB6E" w14:textId="77777777" w:rsidR="00D6308E" w:rsidRDefault="001363BB" w:rsidP="002875FE">
      <w:pPr>
        <w:pStyle w:val="TextHeading2"/>
        <w:widowControl w:val="0"/>
      </w:pPr>
      <w:r>
        <w:t>I understand that this power of attorney exists indefinitely from the date I execute this document unless I establish a shorter time or revoke the power of attorney.  If I am unable to make health care decisions for myself when this power of attorney expires, the authority I have granted my agent continues to exist until the time I become able to make health care decisions for myself.</w:t>
      </w:r>
    </w:p>
    <w:p w14:paraId="35989A15" w14:textId="77777777" w:rsidR="00D6308E" w:rsidRDefault="001363BB">
      <w:pPr>
        <w:pStyle w:val="TextHeading2"/>
        <w:tabs>
          <w:tab w:val="left" w:pos="9360"/>
        </w:tabs>
        <w:rPr>
          <w:u w:val="single"/>
        </w:rPr>
      </w:pPr>
      <w:r>
        <w:t xml:space="preserve">(IF </w:t>
      </w:r>
      <w:proofErr w:type="gramStart"/>
      <w:r>
        <w:t>APPLICABLE)  This</w:t>
      </w:r>
      <w:proofErr w:type="gramEnd"/>
      <w:r>
        <w:t xml:space="preserve"> power of attorney ends on the following date:  </w:t>
      </w:r>
      <w:r>
        <w:rPr>
          <w:u w:val="single"/>
        </w:rPr>
        <w:tab/>
      </w:r>
    </w:p>
    <w:p w14:paraId="3A5BD97E" w14:textId="77777777" w:rsidR="00D6308E" w:rsidRDefault="001363BB">
      <w:pPr>
        <w:pStyle w:val="TextHeading2"/>
        <w:keepNext/>
        <w:keepLines/>
        <w:rPr>
          <w:b/>
          <w:bCs/>
        </w:rPr>
      </w:pPr>
      <w:r>
        <w:rPr>
          <w:b/>
          <w:bCs/>
        </w:rPr>
        <w:t>PRIOR DESIGNATIONS REVOKED.</w:t>
      </w:r>
    </w:p>
    <w:p w14:paraId="70B383A6" w14:textId="77777777" w:rsidR="00D6308E" w:rsidRDefault="001363BB">
      <w:pPr>
        <w:pStyle w:val="TextHeading2"/>
      </w:pPr>
      <w:r>
        <w:t>I revoke any prior medical power of attorney.</w:t>
      </w:r>
    </w:p>
    <w:p w14:paraId="31CE5F15" w14:textId="77777777" w:rsidR="00D6308E" w:rsidRDefault="001363BB">
      <w:pPr>
        <w:pStyle w:val="TextHeading2"/>
        <w:keepNext/>
        <w:keepLines/>
        <w:rPr>
          <w:b/>
          <w:bCs/>
        </w:rPr>
      </w:pPr>
      <w:r>
        <w:rPr>
          <w:b/>
          <w:bCs/>
        </w:rPr>
        <w:t>DISCLOSURE STATEMENT.</w:t>
      </w:r>
    </w:p>
    <w:p w14:paraId="55227222" w14:textId="77777777" w:rsidR="00D6308E" w:rsidRDefault="001363BB">
      <w:pPr>
        <w:pStyle w:val="TextHeading2"/>
        <w:keepNext/>
        <w:keepLines/>
        <w:rPr>
          <w:b/>
          <w:bCs/>
        </w:rPr>
      </w:pPr>
      <w:r>
        <w:rPr>
          <w:b/>
          <w:bCs/>
        </w:rPr>
        <w:t>THIS MEDICAL POWER OF ATTORNEY IS AN IMPORTANT LEGAL DOCUMENT. BEFORE SIGNING THIS DOCUMENT, YOU SHOULD KNOW THESE IMPORTANT FACTS:</w:t>
      </w:r>
    </w:p>
    <w:p w14:paraId="25816376" w14:textId="77777777" w:rsidR="00D6308E" w:rsidRDefault="001363BB">
      <w:pPr>
        <w:pStyle w:val="TextHeading2"/>
      </w:pPr>
      <w:r>
        <w:t xml:space="preserve">Except to the </w:t>
      </w:r>
      <w:proofErr w:type="gramStart"/>
      <w:r>
        <w:t>extent</w:t>
      </w:r>
      <w:proofErr w:type="gramEnd"/>
      <w:r>
        <w:t xml:space="preserve"> you state otherwise, this document gives the person you name as your agent the authority to make any and all health care decisions for you in accordance with your wishes, including your religious and moral beliefs, when you are unable to make the decisions for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6FD168ED" w14:textId="77777777" w:rsidR="00D6308E" w:rsidRDefault="001363BB">
      <w:pPr>
        <w:pStyle w:val="TextHeading2"/>
      </w:pPr>
      <w:r>
        <w:t>Your agent’s authority is effective when your doctor certifies that you lack the competence to make health care decisions.</w:t>
      </w:r>
    </w:p>
    <w:p w14:paraId="4FB33BBD" w14:textId="77777777" w:rsidR="00D6308E" w:rsidRDefault="001363BB">
      <w:pPr>
        <w:pStyle w:val="TextHeading2"/>
      </w:pPr>
      <w:r>
        <w:lastRenderedPageBreak/>
        <w:t>Your agent is obligated to follow your instructions when making decisions on your behalf. Unless you state otherwise, your agent has the same authority to make decisions about your health care as you would have if you were able to make health care decisions for yourself.</w:t>
      </w:r>
    </w:p>
    <w:p w14:paraId="2A07B461" w14:textId="77777777" w:rsidR="00D6308E" w:rsidRDefault="001363BB">
      <w:pPr>
        <w:pStyle w:val="TextHeading2"/>
      </w:pPr>
      <w:r>
        <w:t>It is important that you discuss this document with your physician or other health care provider before you sign the document to ensure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049FA43D" w14:textId="77777777" w:rsidR="00D6308E" w:rsidRDefault="001363BB">
      <w:pPr>
        <w:pStyle w:val="TextHeading2"/>
      </w:pPr>
      <w:r>
        <w:t xml:space="preserve">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facility, or residential care facility, other than a relative), that person </w:t>
      </w:r>
      <w:proofErr w:type="gramStart"/>
      <w:r>
        <w:t>has to</w:t>
      </w:r>
      <w:proofErr w:type="gramEnd"/>
      <w:r>
        <w:t xml:space="preserve"> choose between acting as your agent or as your health or residential care provider; the law does not allow a person to serve as both at the same time.</w:t>
      </w:r>
    </w:p>
    <w:p w14:paraId="7B6C7812" w14:textId="77777777" w:rsidR="00D6308E" w:rsidRDefault="001363BB">
      <w:pPr>
        <w:pStyle w:val="TextHeading2"/>
      </w:pPr>
      <w:r>
        <w:t>You should inform the person you appoint that you want the person to be your health care agent. You should discuss this document with your agent and your physician and give each a signed copy. You should indicate on the document itself the people and institutions that you intend to have signed copies. Your agent is not liable for health care decisions made in good faith on your behalf.</w:t>
      </w:r>
    </w:p>
    <w:p w14:paraId="0B47486C" w14:textId="77777777" w:rsidR="00D6308E" w:rsidRDefault="001363BB">
      <w:pPr>
        <w:pStyle w:val="TextHeading2"/>
      </w:pPr>
      <w:r>
        <w:t xml:space="preserve">Once you have signed this document, you have the right to make health care decisions for yourself </w:t>
      </w:r>
      <w:proofErr w:type="gramStart"/>
      <w:r>
        <w:t>as long as</w:t>
      </w:r>
      <w:proofErr w:type="gramEnd"/>
      <w:r>
        <w:t xml:space="preserve"> you are able to make those decisions, and treatment cannot be given to you or stopped over your objection. You have the right to revoke the authority granted to your agent by informing your agent or your health or residential care provider orally or in writing or by your execution of a subsequent medical power of attorney. Unless you state otherwise in this document, your appointment of a spouse is revoked if your marriage is dissolved, annulled, or declared void.</w:t>
      </w:r>
    </w:p>
    <w:p w14:paraId="48B210B4" w14:textId="77777777" w:rsidR="00D6308E" w:rsidRDefault="001363BB">
      <w:pPr>
        <w:pStyle w:val="TextHeading2"/>
      </w:pPr>
      <w:r>
        <w:t>This document may not be changed or modified. If you want to make changes in this document, you must execute a new medical power of attorney.</w:t>
      </w:r>
    </w:p>
    <w:p w14:paraId="7237AF71" w14:textId="77777777" w:rsidR="00D6308E" w:rsidRDefault="001363BB" w:rsidP="00992E17">
      <w:pPr>
        <w:pStyle w:val="TextHeading2"/>
        <w:spacing w:after="120"/>
      </w:pPr>
      <w:r>
        <w:t xml:space="preserve">You may wish to designate an alternate agent </w:t>
      </w:r>
      <w:proofErr w:type="gramStart"/>
      <w:r>
        <w:t>in the event that</w:t>
      </w:r>
      <w:proofErr w:type="gramEnd"/>
      <w:r>
        <w:t xml:space="preserve"> your agent is unwilling, unable, or ineligible to act as your agent. If you designate an alternate agent, the alternate agent has the same authority as the agent to make health care decisions for you.</w:t>
      </w:r>
    </w:p>
    <w:p w14:paraId="5D526B06" w14:textId="77777777" w:rsidR="00D6308E" w:rsidRDefault="001363BB" w:rsidP="00992E17">
      <w:pPr>
        <w:pStyle w:val="TextHeading2"/>
        <w:spacing w:after="120"/>
      </w:pPr>
      <w:r>
        <w:t>THIS POWER OF ATTORNEY IS NOT VALID UNLESS:</w:t>
      </w:r>
    </w:p>
    <w:p w14:paraId="3DE0B174" w14:textId="77777777" w:rsidR="00D6308E" w:rsidRDefault="001363BB" w:rsidP="00992E17">
      <w:pPr>
        <w:pStyle w:val="TextHeading2"/>
        <w:spacing w:after="120"/>
      </w:pPr>
      <w:r>
        <w:t xml:space="preserve">(1) YOU SIGN IT AND HAVE YOUR SIGNATURE ACKNOWLEDGED BEFORE A NOTARY </w:t>
      </w:r>
      <w:proofErr w:type="gramStart"/>
      <w:r>
        <w:t>PUBLIC;</w:t>
      </w:r>
      <w:proofErr w:type="gramEnd"/>
      <w:r>
        <w:t xml:space="preserve"> OR</w:t>
      </w:r>
    </w:p>
    <w:p w14:paraId="700474AC" w14:textId="77777777" w:rsidR="00D6308E" w:rsidRDefault="001363BB" w:rsidP="00992E17">
      <w:pPr>
        <w:pStyle w:val="TextHeading2"/>
        <w:spacing w:after="120"/>
      </w:pPr>
      <w:r>
        <w:t>(2) YOU SIGN IT IN THE PRESENCE OF TWO COMPETENT ADULT WITNESSES.</w:t>
      </w:r>
    </w:p>
    <w:p w14:paraId="75FCD9E6" w14:textId="77777777" w:rsidR="00D6308E" w:rsidRPr="00992E17" w:rsidRDefault="001363BB">
      <w:pPr>
        <w:pStyle w:val="TextHeading2"/>
        <w:ind w:firstLine="720"/>
        <w:rPr>
          <w:b/>
          <w:bCs/>
        </w:rPr>
      </w:pPr>
      <w:r w:rsidRPr="00992E17">
        <w:rPr>
          <w:b/>
          <w:bCs/>
        </w:rPr>
        <w:t xml:space="preserve">THE FOLLOWING PERSONS MAY </w:t>
      </w:r>
      <w:r w:rsidRPr="00992E17">
        <w:rPr>
          <w:b/>
          <w:bCs/>
          <w:u w:val="single"/>
        </w:rPr>
        <w:t>NOT</w:t>
      </w:r>
      <w:r w:rsidRPr="00992E17">
        <w:rPr>
          <w:b/>
          <w:bCs/>
        </w:rPr>
        <w:t xml:space="preserve"> ACT AS ONE OF THE WITNESSES:</w:t>
      </w:r>
    </w:p>
    <w:p w14:paraId="004050A8" w14:textId="42562A93" w:rsidR="00D6308E" w:rsidRDefault="001363BB">
      <w:pPr>
        <w:pStyle w:val="TextHeading3"/>
      </w:pPr>
      <w:r>
        <w:t>(1)</w:t>
      </w:r>
      <w:r w:rsidR="00992E17">
        <w:tab/>
      </w:r>
      <w:r>
        <w:t xml:space="preserve">the person you have designated as your </w:t>
      </w:r>
      <w:proofErr w:type="gramStart"/>
      <w:r>
        <w:t>agent;</w:t>
      </w:r>
      <w:proofErr w:type="gramEnd"/>
    </w:p>
    <w:p w14:paraId="3E62F980" w14:textId="2DD3878F" w:rsidR="00D6308E" w:rsidRDefault="001363BB">
      <w:pPr>
        <w:pStyle w:val="TextHeading3"/>
      </w:pPr>
      <w:r>
        <w:t>(2)</w:t>
      </w:r>
      <w:r w:rsidR="00992E17">
        <w:tab/>
      </w:r>
      <w:r>
        <w:t xml:space="preserve">a person related to you by blood or </w:t>
      </w:r>
      <w:proofErr w:type="gramStart"/>
      <w:r>
        <w:t>marriage;</w:t>
      </w:r>
      <w:proofErr w:type="gramEnd"/>
    </w:p>
    <w:p w14:paraId="760A6D61" w14:textId="68008E0F" w:rsidR="00D6308E" w:rsidRDefault="001363BB" w:rsidP="00992E17">
      <w:pPr>
        <w:pStyle w:val="TextHeading3"/>
        <w:ind w:left="1440" w:hanging="720"/>
      </w:pPr>
      <w:r>
        <w:t>(3)</w:t>
      </w:r>
      <w:r w:rsidR="00992E17">
        <w:tab/>
      </w:r>
      <w:r>
        <w:t xml:space="preserve">a person entitled to any part of your estate after your death under a will or codicil executed by you or by operation of </w:t>
      </w:r>
      <w:proofErr w:type="gramStart"/>
      <w:r>
        <w:t>law;</w:t>
      </w:r>
      <w:proofErr w:type="gramEnd"/>
    </w:p>
    <w:p w14:paraId="09130E37" w14:textId="7856BD86" w:rsidR="00D6308E" w:rsidRDefault="001363BB">
      <w:pPr>
        <w:pStyle w:val="TextHeading3"/>
      </w:pPr>
      <w:r>
        <w:t xml:space="preserve">(4) </w:t>
      </w:r>
      <w:r w:rsidR="00992E17">
        <w:tab/>
      </w:r>
      <w:r>
        <w:t xml:space="preserve">your attending </w:t>
      </w:r>
      <w:proofErr w:type="gramStart"/>
      <w:r>
        <w:t>physician;</w:t>
      </w:r>
      <w:proofErr w:type="gramEnd"/>
    </w:p>
    <w:p w14:paraId="3B14FDB7" w14:textId="32B1A2FC" w:rsidR="00D6308E" w:rsidRDefault="001363BB">
      <w:pPr>
        <w:pStyle w:val="TextHeading3"/>
      </w:pPr>
      <w:r>
        <w:lastRenderedPageBreak/>
        <w:t xml:space="preserve">(5) </w:t>
      </w:r>
      <w:r w:rsidR="00992E17">
        <w:tab/>
      </w:r>
      <w:r>
        <w:t xml:space="preserve">an employee of your attending </w:t>
      </w:r>
      <w:proofErr w:type="gramStart"/>
      <w:r>
        <w:t>physician;</w:t>
      </w:r>
      <w:proofErr w:type="gramEnd"/>
    </w:p>
    <w:p w14:paraId="2F5635FD" w14:textId="63C66733" w:rsidR="00D6308E" w:rsidRDefault="001363BB" w:rsidP="00C02520">
      <w:pPr>
        <w:pStyle w:val="TextHeading3"/>
        <w:widowControl w:val="0"/>
        <w:ind w:left="1440" w:hanging="720"/>
      </w:pPr>
      <w:r>
        <w:t xml:space="preserve">(6) </w:t>
      </w:r>
      <w:r w:rsidR="00992E17">
        <w:tab/>
      </w:r>
      <w:r>
        <w:t>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2DC49B25" w14:textId="1A59C7C7" w:rsidR="00C02520" w:rsidRDefault="001363BB" w:rsidP="00F6564C">
      <w:pPr>
        <w:pStyle w:val="TextHeading3"/>
        <w:widowControl w:val="0"/>
        <w:ind w:left="1440" w:hanging="720"/>
      </w:pPr>
      <w:r>
        <w:t xml:space="preserve">(7) </w:t>
      </w:r>
      <w:r w:rsidR="00992E17">
        <w:tab/>
      </w:r>
      <w:r>
        <w:t>a person who, at the time this medical power of attorney is executed, has a claim against any part of your estate after your death.</w:t>
      </w:r>
    </w:p>
    <w:p w14:paraId="0151CC6D" w14:textId="77777777" w:rsidR="00F6564C" w:rsidRDefault="00F6564C" w:rsidP="00F6564C">
      <w:pPr>
        <w:pStyle w:val="TextHeading3"/>
        <w:widowControl w:val="0"/>
        <w:ind w:left="1440" w:hanging="720"/>
      </w:pPr>
    </w:p>
    <w:p w14:paraId="60180E86" w14:textId="3B61B0B3" w:rsidR="00D6308E" w:rsidRPr="00C02520" w:rsidRDefault="001363BB" w:rsidP="00C02520">
      <w:pPr>
        <w:widowControl w:val="0"/>
        <w:spacing w:after="200" w:line="276" w:lineRule="auto"/>
        <w:rPr>
          <w:szCs w:val="20"/>
        </w:rPr>
      </w:pPr>
      <w:r>
        <w:t>By signing below, I acknowledge that I have read and understand the information contained in the above disclosure statement.</w:t>
      </w:r>
    </w:p>
    <w:p w14:paraId="222F3E98" w14:textId="5D275BD0" w:rsidR="00D6308E" w:rsidRDefault="001363BB" w:rsidP="00C02520">
      <w:pPr>
        <w:pStyle w:val="TextHeading2"/>
        <w:widowControl w:val="0"/>
        <w:tabs>
          <w:tab w:val="left" w:pos="7740"/>
        </w:tabs>
      </w:pPr>
      <w:r>
        <w:t>I sign my name to this medical power of attorney on _______ day of __________________, 20_____ at ___________________ (City), Texas.</w:t>
      </w:r>
    </w:p>
    <w:p w14:paraId="09811501" w14:textId="3AC2A24C" w:rsidR="00D6308E" w:rsidRDefault="008E2DC6" w:rsidP="008E2DC6">
      <w:pPr>
        <w:keepNext/>
        <w:keepLines/>
        <w:widowControl w:val="0"/>
        <w:spacing w:before="720"/>
        <w:ind w:left="3600" w:firstLine="720"/>
        <w:jc w:val="both"/>
      </w:pPr>
      <w:r>
        <w:t>__________________________________________</w:t>
      </w:r>
    </w:p>
    <w:p w14:paraId="380F7B4A" w14:textId="411C2355" w:rsidR="00D6308E" w:rsidRPr="000F741F" w:rsidRDefault="00F6564C" w:rsidP="008E2DC6">
      <w:pPr>
        <w:widowControl w:val="0"/>
        <w:ind w:left="3600" w:firstLine="720"/>
        <w:jc w:val="both"/>
      </w:pPr>
      <w:r>
        <w:t>{</w:t>
      </w:r>
      <w:proofErr w:type="spellStart"/>
      <w:r>
        <w:t>clientName</w:t>
      </w:r>
      <w:proofErr w:type="spellEnd"/>
      <w:r>
        <w:t>}</w:t>
      </w:r>
    </w:p>
    <w:p w14:paraId="44F99B00" w14:textId="77777777" w:rsidR="00D6308E" w:rsidRPr="000F741F" w:rsidRDefault="00D6308E">
      <w:pPr>
        <w:pStyle w:val="TextHeading2"/>
      </w:pPr>
    </w:p>
    <w:p w14:paraId="6E910A50" w14:textId="77777777" w:rsidR="00C060C8" w:rsidRPr="000F741F" w:rsidRDefault="00C060C8">
      <w:pPr>
        <w:pStyle w:val="TextHeading2"/>
        <w:keepNext/>
        <w:keepLines/>
        <w:tabs>
          <w:tab w:val="left" w:pos="4320"/>
        </w:tabs>
        <w:spacing w:after="0"/>
        <w:jc w:val="left"/>
        <w:outlineLvl w:val="0"/>
      </w:pPr>
    </w:p>
    <w:p w14:paraId="022725F4" w14:textId="77777777" w:rsidR="00C060C8" w:rsidRPr="000F741F" w:rsidRDefault="00C060C8">
      <w:pPr>
        <w:pStyle w:val="TextHeading2"/>
        <w:keepNext/>
        <w:keepLines/>
        <w:tabs>
          <w:tab w:val="left" w:pos="4320"/>
        </w:tabs>
        <w:spacing w:after="0"/>
        <w:jc w:val="left"/>
        <w:outlineLvl w:val="0"/>
      </w:pPr>
    </w:p>
    <w:p w14:paraId="36BC3607" w14:textId="2DC5B529" w:rsidR="00D6308E" w:rsidRPr="000F741F" w:rsidRDefault="001363BB">
      <w:pPr>
        <w:pStyle w:val="TextHeading2"/>
        <w:keepNext/>
        <w:keepLines/>
        <w:tabs>
          <w:tab w:val="left" w:pos="4320"/>
        </w:tabs>
        <w:spacing w:after="0"/>
        <w:jc w:val="left"/>
        <w:outlineLvl w:val="0"/>
      </w:pPr>
      <w:r w:rsidRPr="000F741F">
        <w:t>STATE OF TEXAS</w:t>
      </w:r>
      <w:r w:rsidR="00C060C8" w:rsidRPr="000F741F">
        <w:tab/>
        <w:t>)</w:t>
      </w:r>
    </w:p>
    <w:p w14:paraId="14C3BE8A" w14:textId="7CF1453B" w:rsidR="00C060C8" w:rsidRPr="000F741F" w:rsidRDefault="00C060C8">
      <w:pPr>
        <w:pStyle w:val="TextHeading2"/>
        <w:keepNext/>
        <w:keepLines/>
        <w:tabs>
          <w:tab w:val="left" w:pos="4320"/>
        </w:tabs>
        <w:spacing w:after="0"/>
        <w:jc w:val="left"/>
        <w:outlineLvl w:val="0"/>
      </w:pPr>
      <w:r w:rsidRPr="000F741F">
        <w:tab/>
        <w:t>)</w:t>
      </w:r>
    </w:p>
    <w:p w14:paraId="6D717B03" w14:textId="00731FD7" w:rsidR="00D6308E" w:rsidRPr="000F741F" w:rsidRDefault="001363BB">
      <w:pPr>
        <w:pStyle w:val="TextHeading2"/>
        <w:keepNext/>
        <w:keepLines/>
        <w:tabs>
          <w:tab w:val="left" w:pos="4320"/>
        </w:tabs>
        <w:spacing w:before="0" w:after="0"/>
        <w:jc w:val="left"/>
      </w:pPr>
      <w:r w:rsidRPr="000F741F">
        <w:t xml:space="preserve">COUNTY OF </w:t>
      </w:r>
      <w:r w:rsidR="004F0F9B">
        <w:t>{</w:t>
      </w:r>
      <w:proofErr w:type="spellStart"/>
      <w:r w:rsidR="004F0F9B">
        <w:t>notaryCounty</w:t>
      </w:r>
      <w:proofErr w:type="spellEnd"/>
      <w:r w:rsidR="004F0F9B">
        <w:t>}</w:t>
      </w:r>
      <w:r w:rsidR="00C060C8" w:rsidRPr="000F741F">
        <w:tab/>
        <w:t>)</w:t>
      </w:r>
    </w:p>
    <w:p w14:paraId="35892571" w14:textId="04F7E0E0" w:rsidR="00D6308E" w:rsidRPr="000F741F" w:rsidRDefault="001363BB" w:rsidP="00C060C8">
      <w:pPr>
        <w:pStyle w:val="TextHeading2"/>
        <w:keepNext/>
        <w:keepLines/>
        <w:spacing w:before="480" w:after="0"/>
      </w:pPr>
      <w:r w:rsidRPr="000F741F">
        <w:t xml:space="preserve">This document was acknowledged before me on ______________________, 20___ by </w:t>
      </w:r>
      <w:r w:rsidR="00F6564C">
        <w:t>{</w:t>
      </w:r>
      <w:proofErr w:type="spellStart"/>
      <w:r w:rsidR="00F6564C">
        <w:t>clientName</w:t>
      </w:r>
      <w:proofErr w:type="spellEnd"/>
      <w:r w:rsidR="00F6564C">
        <w:t>}</w:t>
      </w:r>
      <w:r w:rsidRPr="000F741F">
        <w:t>.</w:t>
      </w:r>
    </w:p>
    <w:p w14:paraId="696E238F" w14:textId="77777777" w:rsidR="00D6308E" w:rsidRPr="000F741F" w:rsidRDefault="001363BB">
      <w:pPr>
        <w:pStyle w:val="TextHeading2"/>
        <w:keepNext/>
        <w:keepLines/>
        <w:tabs>
          <w:tab w:val="left" w:pos="8640"/>
        </w:tabs>
        <w:spacing w:before="840" w:after="0"/>
        <w:ind w:left="3600"/>
        <w:jc w:val="left"/>
      </w:pPr>
      <w:r w:rsidRPr="000F741F">
        <w:rPr>
          <w:u w:val="single"/>
        </w:rPr>
        <w:tab/>
      </w:r>
    </w:p>
    <w:p w14:paraId="4157180A" w14:textId="77777777" w:rsidR="00D6308E" w:rsidRDefault="001363BB">
      <w:pPr>
        <w:pStyle w:val="TextHeading2"/>
        <w:tabs>
          <w:tab w:val="left" w:pos="8640"/>
        </w:tabs>
        <w:spacing w:before="0" w:after="0"/>
        <w:ind w:left="3600"/>
        <w:jc w:val="left"/>
        <w:outlineLvl w:val="0"/>
      </w:pPr>
      <w:r w:rsidRPr="000F741F">
        <w:t>Notary Public, State of Texas</w:t>
      </w:r>
    </w:p>
    <w:p w14:paraId="45421179" w14:textId="77777777" w:rsidR="00D6308E" w:rsidRDefault="00D6308E">
      <w:pPr>
        <w:pStyle w:val="TextHeading2"/>
        <w:keepNext/>
        <w:keepLines/>
        <w:tabs>
          <w:tab w:val="right" w:pos="3150"/>
          <w:tab w:val="left" w:pos="3330"/>
          <w:tab w:val="left" w:pos="9360"/>
        </w:tabs>
        <w:ind w:left="3326" w:hanging="3326"/>
      </w:pPr>
    </w:p>
    <w:sectPr w:rsidR="00D6308E" w:rsidSect="006A0D79">
      <w:footerReference w:type="default" r:id="rId7"/>
      <w:footnotePr>
        <w:numFmt w:val="lowerLetter"/>
      </w:footnotePr>
      <w:endnotePr>
        <w:numFmt w:val="lowerLetter"/>
      </w:endnotePr>
      <w:pgSz w:w="12240" w:h="15840" w:code="1"/>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4AF6" w14:textId="77777777" w:rsidR="00262742" w:rsidRDefault="00262742">
      <w:r>
        <w:separator/>
      </w:r>
    </w:p>
  </w:endnote>
  <w:endnote w:type="continuationSeparator" w:id="0">
    <w:p w14:paraId="0D306488" w14:textId="77777777" w:rsidR="00262742" w:rsidRDefault="00262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99E0" w14:textId="77777777" w:rsidR="00D6308E" w:rsidRDefault="00D6308E">
    <w:pPr>
      <w:pStyle w:val="Footer"/>
      <w:tabs>
        <w:tab w:val="clear" w:pos="4320"/>
        <w:tab w:val="clear" w:pos="8640"/>
      </w:tabs>
      <w:jc w:val="center"/>
    </w:pPr>
  </w:p>
  <w:p w14:paraId="60D91AF6" w14:textId="5C6D4DF4" w:rsidR="00D6308E" w:rsidRDefault="001363BB">
    <w:pPr>
      <w:pStyle w:val="Footer"/>
      <w:tabs>
        <w:tab w:val="clear" w:pos="4320"/>
        <w:tab w:val="clear" w:pos="8640"/>
      </w:tabs>
      <w:jc w:val="center"/>
    </w:pPr>
    <w:r>
      <w:t xml:space="preserve">Medical Power of Attorney </w:t>
    </w:r>
    <w:r w:rsidRPr="000F741F">
      <w:t xml:space="preserve">of </w:t>
    </w:r>
    <w:r w:rsidR="00F6564C">
      <w:t>{</w:t>
    </w:r>
    <w:proofErr w:type="spellStart"/>
    <w:r w:rsidR="00F6564C">
      <w:t>clientName</w:t>
    </w:r>
    <w:proofErr w:type="spellEnd"/>
    <w:r w:rsidR="00F6564C">
      <w:t>}</w:t>
    </w:r>
  </w:p>
  <w:p w14:paraId="03EC417D" w14:textId="77777777" w:rsidR="00D6308E" w:rsidRDefault="001363BB">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C2C6" w14:textId="77777777" w:rsidR="00262742" w:rsidRDefault="00262742">
      <w:r>
        <w:separator/>
      </w:r>
    </w:p>
  </w:footnote>
  <w:footnote w:type="continuationSeparator" w:id="0">
    <w:p w14:paraId="405FB4CF" w14:textId="77777777" w:rsidR="00262742" w:rsidRDefault="00262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6"/>
  </w:num>
  <w:num w:numId="11">
    <w:abstractNumId w:val="8"/>
  </w:num>
  <w:num w:numId="12">
    <w:abstractNumId w:val="4"/>
  </w:num>
  <w:num w:numId="13">
    <w:abstractNumId w:val="7"/>
  </w:num>
  <w:num w:numId="14">
    <w:abstractNumId w:val="7"/>
  </w:num>
  <w:num w:numId="15">
    <w:abstractNumId w:val="7"/>
  </w:num>
  <w:num w:numId="16">
    <w:abstractNumId w:val="7"/>
  </w:num>
  <w:num w:numId="17">
    <w:abstractNumId w:val="7"/>
  </w:num>
  <w:num w:numId="18">
    <w:abstractNumId w:val="7"/>
  </w:num>
  <w:num w:numId="19">
    <w:abstractNumId w:val="6"/>
  </w:num>
  <w:num w:numId="20">
    <w:abstractNumId w:val="0"/>
  </w:num>
  <w:num w:numId="21">
    <w:abstractNumId w:val="17"/>
  </w:num>
  <w:num w:numId="22">
    <w:abstractNumId w:val="1"/>
  </w:num>
  <w:num w:numId="23">
    <w:abstractNumId w:val="5"/>
  </w:num>
  <w:num w:numId="24">
    <w:abstractNumId w:val="11"/>
  </w:num>
  <w:num w:numId="25">
    <w:abstractNumId w:val="15"/>
  </w:num>
  <w:num w:numId="26">
    <w:abstractNumId w:val="10"/>
  </w:num>
  <w:num w:numId="27">
    <w:abstractNumId w:val="14"/>
  </w:num>
  <w:num w:numId="28">
    <w:abstractNumId w:val="3"/>
  </w:num>
  <w:num w:numId="29">
    <w:abstractNumId w:val="12"/>
  </w:num>
  <w:num w:numId="30">
    <w:abstractNumId w:val="2"/>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75777"/>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30CB"/>
    <w:rsid w:val="000117C6"/>
    <w:rsid w:val="00013F26"/>
    <w:rsid w:val="00013F5E"/>
    <w:rsid w:val="000224F0"/>
    <w:rsid w:val="0002561A"/>
    <w:rsid w:val="00072CE3"/>
    <w:rsid w:val="000858FE"/>
    <w:rsid w:val="000870AC"/>
    <w:rsid w:val="000A0569"/>
    <w:rsid w:val="000C53BE"/>
    <w:rsid w:val="000D6EEE"/>
    <w:rsid w:val="000E6A04"/>
    <w:rsid w:val="000F741F"/>
    <w:rsid w:val="001033E2"/>
    <w:rsid w:val="00115195"/>
    <w:rsid w:val="00122DDD"/>
    <w:rsid w:val="001301EE"/>
    <w:rsid w:val="001363BB"/>
    <w:rsid w:val="001426F4"/>
    <w:rsid w:val="00146789"/>
    <w:rsid w:val="0014685B"/>
    <w:rsid w:val="00151758"/>
    <w:rsid w:val="00170E35"/>
    <w:rsid w:val="001815BA"/>
    <w:rsid w:val="00183473"/>
    <w:rsid w:val="001A6239"/>
    <w:rsid w:val="001A6889"/>
    <w:rsid w:val="001B1DB7"/>
    <w:rsid w:val="001B50A2"/>
    <w:rsid w:val="001B7D90"/>
    <w:rsid w:val="001C4060"/>
    <w:rsid w:val="001C6965"/>
    <w:rsid w:val="001F26C4"/>
    <w:rsid w:val="00206822"/>
    <w:rsid w:val="0022454D"/>
    <w:rsid w:val="00233468"/>
    <w:rsid w:val="00233575"/>
    <w:rsid w:val="00255243"/>
    <w:rsid w:val="00262742"/>
    <w:rsid w:val="002875FE"/>
    <w:rsid w:val="00292463"/>
    <w:rsid w:val="00294CE2"/>
    <w:rsid w:val="002B135E"/>
    <w:rsid w:val="002C144A"/>
    <w:rsid w:val="002C3FF9"/>
    <w:rsid w:val="002E29DE"/>
    <w:rsid w:val="0030525C"/>
    <w:rsid w:val="00325A64"/>
    <w:rsid w:val="00325B9E"/>
    <w:rsid w:val="00327D9B"/>
    <w:rsid w:val="00343FB8"/>
    <w:rsid w:val="003554C2"/>
    <w:rsid w:val="00364FCF"/>
    <w:rsid w:val="003A4CE8"/>
    <w:rsid w:val="003C67ED"/>
    <w:rsid w:val="003E0B61"/>
    <w:rsid w:val="003E0C08"/>
    <w:rsid w:val="003E3C6D"/>
    <w:rsid w:val="003E4967"/>
    <w:rsid w:val="003E4D5B"/>
    <w:rsid w:val="003F41BF"/>
    <w:rsid w:val="003F4C5A"/>
    <w:rsid w:val="00407803"/>
    <w:rsid w:val="00410967"/>
    <w:rsid w:val="00410C4A"/>
    <w:rsid w:val="004249C1"/>
    <w:rsid w:val="00445497"/>
    <w:rsid w:val="004645DE"/>
    <w:rsid w:val="004765F4"/>
    <w:rsid w:val="004850BB"/>
    <w:rsid w:val="00491593"/>
    <w:rsid w:val="004A4244"/>
    <w:rsid w:val="004D1620"/>
    <w:rsid w:val="004F0F9B"/>
    <w:rsid w:val="004F68ED"/>
    <w:rsid w:val="005001C2"/>
    <w:rsid w:val="005012BB"/>
    <w:rsid w:val="00506E4C"/>
    <w:rsid w:val="00507F09"/>
    <w:rsid w:val="00514500"/>
    <w:rsid w:val="00523572"/>
    <w:rsid w:val="005325AE"/>
    <w:rsid w:val="00582A49"/>
    <w:rsid w:val="005865E6"/>
    <w:rsid w:val="005930B7"/>
    <w:rsid w:val="005B136A"/>
    <w:rsid w:val="005B4079"/>
    <w:rsid w:val="005B721C"/>
    <w:rsid w:val="005D35B7"/>
    <w:rsid w:val="005D424C"/>
    <w:rsid w:val="005D4F45"/>
    <w:rsid w:val="005E6816"/>
    <w:rsid w:val="005F155C"/>
    <w:rsid w:val="00610BBC"/>
    <w:rsid w:val="00614D53"/>
    <w:rsid w:val="0062434D"/>
    <w:rsid w:val="006326C7"/>
    <w:rsid w:val="006408F8"/>
    <w:rsid w:val="00650DF7"/>
    <w:rsid w:val="006741F9"/>
    <w:rsid w:val="00683712"/>
    <w:rsid w:val="00687758"/>
    <w:rsid w:val="006A0D79"/>
    <w:rsid w:val="006D4A1A"/>
    <w:rsid w:val="006E515A"/>
    <w:rsid w:val="006F6268"/>
    <w:rsid w:val="00703932"/>
    <w:rsid w:val="007404D9"/>
    <w:rsid w:val="00741245"/>
    <w:rsid w:val="00747547"/>
    <w:rsid w:val="007543CC"/>
    <w:rsid w:val="00754571"/>
    <w:rsid w:val="0076048E"/>
    <w:rsid w:val="0076288B"/>
    <w:rsid w:val="00770162"/>
    <w:rsid w:val="00783721"/>
    <w:rsid w:val="00793492"/>
    <w:rsid w:val="00796472"/>
    <w:rsid w:val="007A53B6"/>
    <w:rsid w:val="007A7F2E"/>
    <w:rsid w:val="007B2C3A"/>
    <w:rsid w:val="007D36D5"/>
    <w:rsid w:val="007E37E1"/>
    <w:rsid w:val="007F32D4"/>
    <w:rsid w:val="007F4940"/>
    <w:rsid w:val="008121F4"/>
    <w:rsid w:val="008168C0"/>
    <w:rsid w:val="00816F64"/>
    <w:rsid w:val="00862680"/>
    <w:rsid w:val="00871494"/>
    <w:rsid w:val="008716AD"/>
    <w:rsid w:val="008A0182"/>
    <w:rsid w:val="008A2B82"/>
    <w:rsid w:val="008C0E8B"/>
    <w:rsid w:val="008C48E1"/>
    <w:rsid w:val="008D5162"/>
    <w:rsid w:val="008E2DC6"/>
    <w:rsid w:val="008F74A8"/>
    <w:rsid w:val="00903302"/>
    <w:rsid w:val="009143A8"/>
    <w:rsid w:val="0092301A"/>
    <w:rsid w:val="00931847"/>
    <w:rsid w:val="00954F0C"/>
    <w:rsid w:val="00963979"/>
    <w:rsid w:val="0097349E"/>
    <w:rsid w:val="00976DFC"/>
    <w:rsid w:val="00981C92"/>
    <w:rsid w:val="009911D9"/>
    <w:rsid w:val="00992E17"/>
    <w:rsid w:val="009957CC"/>
    <w:rsid w:val="00996E60"/>
    <w:rsid w:val="009C4AAB"/>
    <w:rsid w:val="009E122C"/>
    <w:rsid w:val="009E32F0"/>
    <w:rsid w:val="009E3EF8"/>
    <w:rsid w:val="009E7365"/>
    <w:rsid w:val="00A05259"/>
    <w:rsid w:val="00A262BE"/>
    <w:rsid w:val="00A3588B"/>
    <w:rsid w:val="00A45FF6"/>
    <w:rsid w:val="00A61D65"/>
    <w:rsid w:val="00A66731"/>
    <w:rsid w:val="00A66FF5"/>
    <w:rsid w:val="00A728C5"/>
    <w:rsid w:val="00A75479"/>
    <w:rsid w:val="00A810F1"/>
    <w:rsid w:val="00AB46A6"/>
    <w:rsid w:val="00AB6C5F"/>
    <w:rsid w:val="00AC2A89"/>
    <w:rsid w:val="00AC3683"/>
    <w:rsid w:val="00AD31CF"/>
    <w:rsid w:val="00AE5F4F"/>
    <w:rsid w:val="00AF043F"/>
    <w:rsid w:val="00AF06B5"/>
    <w:rsid w:val="00B02811"/>
    <w:rsid w:val="00B1215A"/>
    <w:rsid w:val="00B3010E"/>
    <w:rsid w:val="00B357F4"/>
    <w:rsid w:val="00B52798"/>
    <w:rsid w:val="00B527D0"/>
    <w:rsid w:val="00B61389"/>
    <w:rsid w:val="00B714C7"/>
    <w:rsid w:val="00B733E0"/>
    <w:rsid w:val="00B83E01"/>
    <w:rsid w:val="00B95DAD"/>
    <w:rsid w:val="00B96258"/>
    <w:rsid w:val="00BA577B"/>
    <w:rsid w:val="00BC2155"/>
    <w:rsid w:val="00BE3497"/>
    <w:rsid w:val="00BF25B5"/>
    <w:rsid w:val="00C02520"/>
    <w:rsid w:val="00C060C8"/>
    <w:rsid w:val="00C320AE"/>
    <w:rsid w:val="00C36820"/>
    <w:rsid w:val="00C45DEB"/>
    <w:rsid w:val="00C52EED"/>
    <w:rsid w:val="00C67932"/>
    <w:rsid w:val="00C73769"/>
    <w:rsid w:val="00C8432A"/>
    <w:rsid w:val="00C867E3"/>
    <w:rsid w:val="00C902CC"/>
    <w:rsid w:val="00CA052A"/>
    <w:rsid w:val="00CB3A4C"/>
    <w:rsid w:val="00CC05AF"/>
    <w:rsid w:val="00D11149"/>
    <w:rsid w:val="00D15D04"/>
    <w:rsid w:val="00D23495"/>
    <w:rsid w:val="00D333E7"/>
    <w:rsid w:val="00D6033E"/>
    <w:rsid w:val="00D60BD8"/>
    <w:rsid w:val="00D6308E"/>
    <w:rsid w:val="00D80F3C"/>
    <w:rsid w:val="00D855BD"/>
    <w:rsid w:val="00D91088"/>
    <w:rsid w:val="00D97B8E"/>
    <w:rsid w:val="00DC7C2D"/>
    <w:rsid w:val="00DF4858"/>
    <w:rsid w:val="00DF5109"/>
    <w:rsid w:val="00DF771B"/>
    <w:rsid w:val="00E163E4"/>
    <w:rsid w:val="00E16B61"/>
    <w:rsid w:val="00E16B6A"/>
    <w:rsid w:val="00E211E4"/>
    <w:rsid w:val="00E31E88"/>
    <w:rsid w:val="00E45E4D"/>
    <w:rsid w:val="00E47C65"/>
    <w:rsid w:val="00E774B3"/>
    <w:rsid w:val="00E8585D"/>
    <w:rsid w:val="00E90E4A"/>
    <w:rsid w:val="00E95C0B"/>
    <w:rsid w:val="00EC4309"/>
    <w:rsid w:val="00ED12CF"/>
    <w:rsid w:val="00ED6A0C"/>
    <w:rsid w:val="00F04DB0"/>
    <w:rsid w:val="00F064E5"/>
    <w:rsid w:val="00F163B8"/>
    <w:rsid w:val="00F21E67"/>
    <w:rsid w:val="00F22BB3"/>
    <w:rsid w:val="00F23C86"/>
    <w:rsid w:val="00F328C3"/>
    <w:rsid w:val="00F36350"/>
    <w:rsid w:val="00F425D8"/>
    <w:rsid w:val="00F56514"/>
    <w:rsid w:val="00F6564C"/>
    <w:rsid w:val="00F70A0C"/>
    <w:rsid w:val="00F70D94"/>
    <w:rsid w:val="00FB6766"/>
    <w:rsid w:val="00FC1E9D"/>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63CBBEBF"/>
  <w14:defaultImageDpi w14:val="0"/>
  <w15:docId w15:val="{EBB27DE1-391E-4BEB-8394-128A17BD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63"/>
    <w:pPr>
      <w:spacing w:after="0" w:line="240" w:lineRule="auto"/>
    </w:pPr>
    <w:rPr>
      <w:sz w:val="24"/>
      <w:szCs w:val="24"/>
    </w:rPr>
  </w:style>
  <w:style w:type="paragraph" w:styleId="Heading1">
    <w:name w:val="heading 1"/>
    <w:next w:val="TextHeading2"/>
    <w:link w:val="Heading1Char"/>
    <w:qFormat/>
    <w:rsid w:val="00292463"/>
    <w:pPr>
      <w:keepNext/>
      <w:numPr>
        <w:ilvl w:val="1"/>
        <w:numId w:val="32"/>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292463"/>
    <w:pPr>
      <w:keepNext/>
      <w:keepLines/>
      <w:numPr>
        <w:ilvl w:val="2"/>
        <w:numId w:val="32"/>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292463"/>
    <w:pPr>
      <w:keepNext/>
      <w:keepLines/>
      <w:numPr>
        <w:ilvl w:val="3"/>
        <w:numId w:val="32"/>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292463"/>
    <w:pPr>
      <w:keepNext/>
      <w:keepLines/>
      <w:numPr>
        <w:ilvl w:val="4"/>
        <w:numId w:val="32"/>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292463"/>
    <w:pPr>
      <w:keepNext/>
      <w:keepLines/>
      <w:numPr>
        <w:ilvl w:val="5"/>
        <w:numId w:val="32"/>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292463"/>
    <w:pPr>
      <w:numPr>
        <w:ilvl w:val="5"/>
        <w:numId w:val="27"/>
      </w:numPr>
      <w:spacing w:before="240" w:after="60"/>
      <w:outlineLvl w:val="5"/>
    </w:pPr>
    <w:rPr>
      <w:b/>
      <w:bCs/>
      <w:sz w:val="22"/>
      <w:szCs w:val="22"/>
    </w:rPr>
  </w:style>
  <w:style w:type="paragraph" w:styleId="Heading7">
    <w:name w:val="heading 7"/>
    <w:basedOn w:val="Normal"/>
    <w:next w:val="Normal"/>
    <w:link w:val="Heading7Char"/>
    <w:qFormat/>
    <w:rsid w:val="00292463"/>
    <w:pPr>
      <w:numPr>
        <w:ilvl w:val="6"/>
        <w:numId w:val="27"/>
      </w:numPr>
      <w:spacing w:before="240" w:after="60"/>
      <w:outlineLvl w:val="6"/>
    </w:pPr>
  </w:style>
  <w:style w:type="paragraph" w:styleId="Heading8">
    <w:name w:val="heading 8"/>
    <w:basedOn w:val="Normal"/>
    <w:next w:val="Normal"/>
    <w:link w:val="Heading8Char"/>
    <w:qFormat/>
    <w:rsid w:val="00292463"/>
    <w:pPr>
      <w:numPr>
        <w:ilvl w:val="7"/>
        <w:numId w:val="27"/>
      </w:numPr>
      <w:spacing w:before="240" w:after="60"/>
      <w:outlineLvl w:val="7"/>
    </w:pPr>
    <w:rPr>
      <w:i/>
      <w:iCs/>
    </w:rPr>
  </w:style>
  <w:style w:type="paragraph" w:styleId="Heading9">
    <w:name w:val="heading 9"/>
    <w:basedOn w:val="Normal"/>
    <w:next w:val="Normal"/>
    <w:link w:val="Heading9Char"/>
    <w:qFormat/>
    <w:rsid w:val="00292463"/>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292463"/>
    <w:pPr>
      <w:spacing w:before="120" w:after="120"/>
    </w:pPr>
  </w:style>
  <w:style w:type="paragraph" w:customStyle="1" w:styleId="TextHeading2">
    <w:name w:val="Text Heading 2"/>
    <w:rsid w:val="00292463"/>
    <w:pPr>
      <w:spacing w:before="60" w:after="60" w:line="240" w:lineRule="auto"/>
      <w:jc w:val="both"/>
    </w:pPr>
    <w:rPr>
      <w:sz w:val="24"/>
      <w:szCs w:val="20"/>
    </w:rPr>
  </w:style>
  <w:style w:type="paragraph" w:customStyle="1" w:styleId="TextHeading3">
    <w:name w:val="Text Heading 3"/>
    <w:rsid w:val="00292463"/>
    <w:pPr>
      <w:spacing w:before="60" w:after="60" w:line="240" w:lineRule="auto"/>
      <w:ind w:left="720"/>
      <w:jc w:val="both"/>
    </w:pPr>
    <w:rPr>
      <w:sz w:val="24"/>
      <w:szCs w:val="20"/>
    </w:rPr>
  </w:style>
  <w:style w:type="paragraph" w:customStyle="1" w:styleId="TextHeading4">
    <w:name w:val="Text Heading 4"/>
    <w:rsid w:val="00292463"/>
    <w:pPr>
      <w:spacing w:before="60" w:after="60" w:line="240" w:lineRule="auto"/>
      <w:ind w:left="1440"/>
      <w:jc w:val="both"/>
    </w:pPr>
    <w:rPr>
      <w:sz w:val="24"/>
      <w:szCs w:val="20"/>
    </w:rPr>
  </w:style>
  <w:style w:type="paragraph" w:customStyle="1" w:styleId="TextHeading5">
    <w:name w:val="Text Heading 5"/>
    <w:rsid w:val="00292463"/>
    <w:pPr>
      <w:spacing w:before="60" w:after="60" w:line="240" w:lineRule="auto"/>
      <w:ind w:left="2160"/>
      <w:jc w:val="both"/>
    </w:pPr>
    <w:rPr>
      <w:sz w:val="24"/>
      <w:szCs w:val="20"/>
    </w:rPr>
  </w:style>
  <w:style w:type="paragraph" w:styleId="Title">
    <w:name w:val="Title"/>
    <w:basedOn w:val="Normal"/>
    <w:next w:val="Normal"/>
    <w:link w:val="TitleChar"/>
    <w:qFormat/>
    <w:rsid w:val="00292463"/>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292463"/>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292463"/>
    <w:pPr>
      <w:spacing w:before="120" w:after="0" w:line="400" w:lineRule="atLeast"/>
      <w:jc w:val="center"/>
    </w:pPr>
    <w:rPr>
      <w:rFonts w:ascii="Arial" w:hAnsi="Arial"/>
      <w:b/>
      <w:noProof/>
      <w:sz w:val="36"/>
      <w:szCs w:val="20"/>
    </w:rPr>
  </w:style>
  <w:style w:type="paragraph" w:customStyle="1" w:styleId="TitlePage">
    <w:name w:val="Title Page"/>
    <w:rsid w:val="00292463"/>
    <w:pPr>
      <w:keepNext/>
      <w:keepLines/>
      <w:spacing w:after="480" w:line="400" w:lineRule="exact"/>
      <w:jc w:val="center"/>
    </w:pPr>
    <w:rPr>
      <w:rFonts w:ascii="Arial" w:hAnsi="Arial"/>
      <w:b/>
      <w:sz w:val="36"/>
      <w:szCs w:val="20"/>
    </w:rPr>
  </w:style>
  <w:style w:type="paragraph" w:styleId="TOC1">
    <w:name w:val="toc 1"/>
    <w:next w:val="Normal"/>
    <w:semiHidden/>
    <w:rsid w:val="002924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924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B028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B0281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445497"/>
    <w:rPr>
      <w:rFonts w:cs="Times New Roman"/>
    </w:rPr>
  </w:style>
  <w:style w:type="paragraph" w:styleId="DocumentMap">
    <w:name w:val="Document Map"/>
    <w:basedOn w:val="Normal"/>
    <w:link w:val="DocumentMapChar"/>
    <w:semiHidden/>
    <w:rsid w:val="00292463"/>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121F4"/>
    <w:rPr>
      <w:rFonts w:ascii="Tahoma" w:hAnsi="Tahoma" w:cs="Tahoma"/>
      <w:sz w:val="24"/>
      <w:szCs w:val="24"/>
      <w:shd w:val="clear" w:color="auto" w:fill="000080"/>
    </w:rPr>
  </w:style>
  <w:style w:type="paragraph" w:customStyle="1" w:styleId="DocumentTitle">
    <w:name w:val="Document Title"/>
    <w:next w:val="TextHeading2"/>
    <w:rsid w:val="00292463"/>
    <w:pPr>
      <w:keepNext/>
      <w:keepLines/>
      <w:numPr>
        <w:numId w:val="32"/>
      </w:numPr>
      <w:spacing w:after="480" w:line="400" w:lineRule="exact"/>
      <w:jc w:val="center"/>
      <w:outlineLvl w:val="0"/>
    </w:pPr>
    <w:rPr>
      <w:rFonts w:ascii="Arial" w:hAnsi="Arial"/>
      <w:b/>
      <w:sz w:val="36"/>
      <w:szCs w:val="20"/>
    </w:rPr>
  </w:style>
  <w:style w:type="paragraph" w:customStyle="1" w:styleId="DocumentTOC">
    <w:name w:val="Document TOC"/>
    <w:next w:val="TextHeading2"/>
    <w:rsid w:val="00292463"/>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292463"/>
    <w:pPr>
      <w:numPr>
        <w:ilvl w:val="0"/>
        <w:numId w:val="0"/>
      </w:numPr>
    </w:pPr>
  </w:style>
  <w:style w:type="paragraph" w:customStyle="1" w:styleId="Heading2Unnumbered">
    <w:name w:val="Heading 2 Unnumbered"/>
    <w:basedOn w:val="Heading2"/>
    <w:rsid w:val="00292463"/>
    <w:pPr>
      <w:numPr>
        <w:ilvl w:val="0"/>
        <w:numId w:val="0"/>
      </w:numPr>
    </w:pPr>
  </w:style>
  <w:style w:type="paragraph" w:customStyle="1" w:styleId="PortfolioSection">
    <w:name w:val="Portfolio Section"/>
    <w:next w:val="TextHeading2"/>
    <w:rsid w:val="002924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92463"/>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A0569"/>
    <w:rPr>
      <w:color w:val="808080"/>
    </w:rPr>
  </w:style>
  <w:style w:type="paragraph" w:styleId="CommentText">
    <w:name w:val="annotation text"/>
    <w:basedOn w:val="Normal"/>
    <w:link w:val="CommentTextChar"/>
    <w:uiPriority w:val="99"/>
    <w:rsid w:val="000A0569"/>
    <w:rPr>
      <w:sz w:val="20"/>
      <w:szCs w:val="20"/>
    </w:rPr>
  </w:style>
  <w:style w:type="character" w:customStyle="1" w:styleId="CommentTextChar">
    <w:name w:val="Comment Text Char"/>
    <w:basedOn w:val="DefaultParagraphFont"/>
    <w:link w:val="CommentText"/>
    <w:uiPriority w:val="99"/>
    <w:rsid w:val="000A0569"/>
    <w:rPr>
      <w:sz w:val="20"/>
      <w:szCs w:val="20"/>
    </w:rPr>
  </w:style>
  <w:style w:type="paragraph" w:styleId="TOC3">
    <w:name w:val="toc 3"/>
    <w:basedOn w:val="Normal"/>
    <w:next w:val="Normal"/>
    <w:autoRedefine/>
    <w:semiHidden/>
    <w:rsid w:val="00292463"/>
    <w:pPr>
      <w:ind w:left="480"/>
    </w:pPr>
  </w:style>
  <w:style w:type="character" w:styleId="Hyperlink">
    <w:name w:val="Hyperlink"/>
    <w:basedOn w:val="DefaultParagraphFont"/>
    <w:rsid w:val="0029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958</TotalTime>
  <Pages>4</Pages>
  <Words>1305</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Texas Medical Power of Attorney</vt:lpstr>
    </vt:vector>
  </TitlesOfParts>
  <Company>WealthCounsel, LLC</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Medical Power of Attorney</dc:title>
  <dc:subject/>
  <dc:creator>Dylan Foster</dc:creator>
  <cp:keywords>HotDocs Template</cp:keywords>
  <dc:description>Texas statutory form of health care power of attorney and required disclosures pursuant to Texas Health and Safety Code §§166.163 and 166.164.</dc:description>
  <cp:lastModifiedBy>Jason Vance</cp:lastModifiedBy>
  <cp:revision>88</cp:revision>
  <dcterms:created xsi:type="dcterms:W3CDTF">2020-05-08T19:47:00Z</dcterms:created>
  <dcterms:modified xsi:type="dcterms:W3CDTF">2022-12-21T12:49:00Z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23bbf5820c0b5d7d390fae7ea64c7917a6688e573ed6cc34cf616273c9cf8386</vt:lpwstr>
  </property>
</Properties>
</file>